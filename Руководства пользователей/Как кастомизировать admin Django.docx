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EF" w:rsidRDefault="003800EF" w:rsidP="003800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Как кастомизировать </w:t>
      </w:r>
      <w:r>
        <w:rPr>
          <w:rFonts w:ascii="Times New Roman" w:hAnsi="Times New Roman" w:cs="Times New Roman"/>
          <w:sz w:val="32"/>
          <w:lang w:val="en-US"/>
        </w:rPr>
        <w:t>admin</w:t>
      </w:r>
      <w:r w:rsidRPr="003800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Django</w:t>
      </w:r>
      <w:r>
        <w:rPr>
          <w:rFonts w:ascii="Times New Roman" w:hAnsi="Times New Roman" w:cs="Times New Roman"/>
          <w:sz w:val="32"/>
        </w:rPr>
        <w:t>?</w:t>
      </w:r>
    </w:p>
    <w:p w:rsidR="00A47E77" w:rsidRDefault="00A47E77" w:rsidP="00A47E77">
      <w:pPr>
        <w:pStyle w:val="4"/>
        <w:numPr>
          <w:ilvl w:val="0"/>
          <w:numId w:val="24"/>
        </w:numPr>
        <w:spacing w:after="0"/>
        <w:ind w:left="426"/>
      </w:pPr>
      <w:r>
        <w:t>Для начала</w:t>
      </w:r>
      <w:r w:rsidRPr="00891794">
        <w:t xml:space="preserve"> необходимо в корневой директории проекта создать папку «templates», а также в ней папку «admin»</w:t>
      </w:r>
      <w:r>
        <w:t>.</w:t>
      </w:r>
    </w:p>
    <w:p w:rsidR="003800EF" w:rsidRDefault="000659FC" w:rsidP="00A47E77">
      <w:pPr>
        <w:pStyle w:val="4"/>
        <w:numPr>
          <w:ilvl w:val="0"/>
          <w:numId w:val="24"/>
        </w:numPr>
        <w:spacing w:after="0"/>
        <w:ind w:left="426"/>
      </w:pPr>
      <w:r w:rsidRPr="00891794">
        <w:t>После этого</w:t>
      </w:r>
      <w:r w:rsidR="003800EF" w:rsidRPr="00891794">
        <w:t xml:space="preserve"> необходимо определить </w:t>
      </w:r>
      <w:r w:rsidRPr="00891794">
        <w:t>какие</w:t>
      </w:r>
      <w:r w:rsidR="003800EF" w:rsidRPr="00891794">
        <w:t xml:space="preserve"> именн</w:t>
      </w:r>
      <w:r w:rsidRPr="00891794">
        <w:t>о шаблоны следует переопределить.</w:t>
      </w:r>
    </w:p>
    <w:p w:rsidR="00A47E77" w:rsidRPr="003800EF" w:rsidRDefault="00A47E77" w:rsidP="00A47E77">
      <w:pPr>
        <w:pStyle w:val="4"/>
        <w:spacing w:after="60"/>
      </w:pPr>
      <w:r>
        <w:t xml:space="preserve">Все шаблоны, которые использует </w:t>
      </w:r>
      <w:r>
        <w:rPr>
          <w:lang w:val="en-US"/>
        </w:rPr>
        <w:t>Django</w:t>
      </w:r>
      <w:r w:rsidRPr="003800EF">
        <w:t xml:space="preserve"> </w:t>
      </w:r>
      <w:r>
        <w:t>находятся по следующему пути</w:t>
      </w:r>
      <w:r w:rsidRPr="003800EF">
        <w:t>:</w:t>
      </w:r>
    </w:p>
    <w:p w:rsidR="00A47E77" w:rsidRDefault="00A47E77" w:rsidP="00A47E77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6C6C6C"/>
          <w:lang w:val="en-US"/>
        </w:rPr>
      </w:pPr>
      <w:r w:rsidRPr="003800EF">
        <w:rPr>
          <w:rFonts w:ascii="Courier New" w:eastAsia="Courier New" w:hAnsi="Courier New" w:cs="Courier New"/>
          <w:color w:val="6C6C6C"/>
          <w:lang w:val="en-US"/>
        </w:rPr>
        <w:t>C:\Users\</w:t>
      </w:r>
      <w:r>
        <w:rPr>
          <w:rFonts w:ascii="Courier New" w:eastAsia="Courier New" w:hAnsi="Courier New" w:cs="Courier New"/>
          <w:color w:val="6C6C6C"/>
          <w:lang w:val="en-US"/>
        </w:rPr>
        <w:t>User_name</w:t>
      </w:r>
      <w:r w:rsidRPr="003800EF">
        <w:rPr>
          <w:rFonts w:ascii="Courier New" w:eastAsia="Courier New" w:hAnsi="Courier New" w:cs="Courier New"/>
          <w:color w:val="6C6C6C"/>
          <w:lang w:val="en-US"/>
        </w:rPr>
        <w:t>\miniconda3\envs\</w:t>
      </w:r>
      <w:r>
        <w:rPr>
          <w:rFonts w:ascii="Courier New" w:eastAsia="Courier New" w:hAnsi="Courier New" w:cs="Courier New"/>
          <w:color w:val="6C6C6C"/>
          <w:lang w:val="en-US"/>
        </w:rPr>
        <w:t>Project_name</w:t>
      </w:r>
      <w:r w:rsidRPr="003800EF">
        <w:rPr>
          <w:rFonts w:ascii="Courier New" w:eastAsia="Courier New" w:hAnsi="Courier New" w:cs="Courier New"/>
          <w:color w:val="6C6C6C"/>
          <w:lang w:val="en-US"/>
        </w:rPr>
        <w:t>\Lib\site-packages\</w:t>
      </w:r>
    </w:p>
    <w:p w:rsidR="00A47E77" w:rsidRPr="00A47E77" w:rsidRDefault="00A47E77" w:rsidP="00A47E77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6C6C6C"/>
        </w:rPr>
      </w:pPr>
      <w:r w:rsidRPr="003800EF">
        <w:rPr>
          <w:rFonts w:ascii="Courier New" w:eastAsia="Courier New" w:hAnsi="Courier New" w:cs="Courier New"/>
          <w:color w:val="6C6C6C"/>
          <w:lang w:val="en-US"/>
        </w:rPr>
        <w:t>django</w:t>
      </w:r>
      <w:r w:rsidRPr="00A47E77">
        <w:rPr>
          <w:rFonts w:ascii="Courier New" w:eastAsia="Courier New" w:hAnsi="Courier New" w:cs="Courier New"/>
          <w:color w:val="6C6C6C"/>
        </w:rPr>
        <w:t>\</w:t>
      </w:r>
      <w:r w:rsidRPr="003800EF">
        <w:rPr>
          <w:rFonts w:ascii="Courier New" w:eastAsia="Courier New" w:hAnsi="Courier New" w:cs="Courier New"/>
          <w:color w:val="6C6C6C"/>
          <w:lang w:val="en-US"/>
        </w:rPr>
        <w:t>contrib</w:t>
      </w:r>
      <w:r w:rsidRPr="00A47E77">
        <w:rPr>
          <w:rFonts w:ascii="Courier New" w:eastAsia="Courier New" w:hAnsi="Courier New" w:cs="Courier New"/>
          <w:color w:val="6C6C6C"/>
        </w:rPr>
        <w:t>\</w:t>
      </w:r>
      <w:r w:rsidRPr="003800EF">
        <w:rPr>
          <w:rFonts w:ascii="Courier New" w:eastAsia="Courier New" w:hAnsi="Courier New" w:cs="Courier New"/>
          <w:color w:val="6C6C6C"/>
          <w:lang w:val="en-US"/>
        </w:rPr>
        <w:t>admin</w:t>
      </w:r>
      <w:r w:rsidRPr="00A47E77">
        <w:rPr>
          <w:rFonts w:ascii="Courier New" w:eastAsia="Courier New" w:hAnsi="Courier New" w:cs="Courier New"/>
          <w:color w:val="6C6C6C"/>
        </w:rPr>
        <w:t>\</w:t>
      </w:r>
      <w:r w:rsidRPr="003800EF">
        <w:rPr>
          <w:rFonts w:ascii="Courier New" w:eastAsia="Courier New" w:hAnsi="Courier New" w:cs="Courier New"/>
          <w:color w:val="6C6C6C"/>
          <w:lang w:val="en-US"/>
        </w:rPr>
        <w:t>templates</w:t>
      </w:r>
      <w:r w:rsidRPr="00A47E77">
        <w:rPr>
          <w:rFonts w:ascii="Courier New" w:eastAsia="Courier New" w:hAnsi="Courier New" w:cs="Courier New"/>
          <w:color w:val="6C6C6C"/>
        </w:rPr>
        <w:t>\</w:t>
      </w:r>
      <w:r w:rsidRPr="003800EF">
        <w:rPr>
          <w:rFonts w:ascii="Courier New" w:eastAsia="Courier New" w:hAnsi="Courier New" w:cs="Courier New"/>
          <w:color w:val="6C6C6C"/>
          <w:lang w:val="en-US"/>
        </w:rPr>
        <w:t>admin</w:t>
      </w:r>
    </w:p>
    <w:p w:rsidR="000659FC" w:rsidRPr="00891794" w:rsidRDefault="000659FC" w:rsidP="00A47E77">
      <w:pPr>
        <w:pStyle w:val="4"/>
        <w:spacing w:before="60" w:after="60"/>
      </w:pPr>
      <w:r w:rsidRPr="00891794">
        <w:t xml:space="preserve">Ознакомиться с переопределяемыми шаблонами можно по ссылке: </w:t>
      </w:r>
    </w:p>
    <w:p w:rsidR="00A47E77" w:rsidRPr="00A47E77" w:rsidRDefault="000659FC" w:rsidP="00A47E77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Courier New" w:hAnsi="Courier New" w:cs="Courier New"/>
          <w:color w:val="6C6C6C"/>
        </w:rPr>
      </w:pPr>
      <w:r w:rsidRPr="00A47E77">
        <w:t xml:space="preserve"> </w:t>
      </w:r>
      <w:r w:rsidRPr="000659FC">
        <w:rPr>
          <w:rFonts w:ascii="Courier New" w:eastAsia="Courier New" w:hAnsi="Courier New" w:cs="Courier New"/>
          <w:color w:val="6C6C6C"/>
          <w:lang w:val="en-US"/>
        </w:rPr>
        <w:t>https</w:t>
      </w:r>
      <w:r w:rsidRPr="00A47E77">
        <w:rPr>
          <w:rFonts w:ascii="Courier New" w:eastAsia="Courier New" w:hAnsi="Courier New" w:cs="Courier New"/>
          <w:color w:val="6C6C6C"/>
        </w:rPr>
        <w:t>://</w:t>
      </w:r>
      <w:r w:rsidRPr="000659FC">
        <w:rPr>
          <w:rFonts w:ascii="Courier New" w:eastAsia="Courier New" w:hAnsi="Courier New" w:cs="Courier New"/>
          <w:color w:val="6C6C6C"/>
          <w:lang w:val="en-US"/>
        </w:rPr>
        <w:t>docs</w:t>
      </w:r>
      <w:r w:rsidRPr="00A47E77">
        <w:rPr>
          <w:rFonts w:ascii="Courier New" w:eastAsia="Courier New" w:hAnsi="Courier New" w:cs="Courier New"/>
          <w:color w:val="6C6C6C"/>
        </w:rPr>
        <w:t>.</w:t>
      </w:r>
      <w:r w:rsidRPr="000659FC">
        <w:rPr>
          <w:rFonts w:ascii="Courier New" w:eastAsia="Courier New" w:hAnsi="Courier New" w:cs="Courier New"/>
          <w:color w:val="6C6C6C"/>
          <w:lang w:val="en-US"/>
        </w:rPr>
        <w:t>djangoproject</w:t>
      </w:r>
      <w:r w:rsidRPr="00A47E77">
        <w:rPr>
          <w:rFonts w:ascii="Courier New" w:eastAsia="Courier New" w:hAnsi="Courier New" w:cs="Courier New"/>
          <w:color w:val="6C6C6C"/>
        </w:rPr>
        <w:t>.</w:t>
      </w:r>
      <w:r w:rsidRPr="000659FC">
        <w:rPr>
          <w:rFonts w:ascii="Courier New" w:eastAsia="Courier New" w:hAnsi="Courier New" w:cs="Courier New"/>
          <w:color w:val="6C6C6C"/>
          <w:lang w:val="en-US"/>
        </w:rPr>
        <w:t>com</w:t>
      </w:r>
      <w:r w:rsidRPr="00A47E77">
        <w:rPr>
          <w:rFonts w:ascii="Courier New" w:eastAsia="Courier New" w:hAnsi="Courier New" w:cs="Courier New"/>
          <w:color w:val="6C6C6C"/>
        </w:rPr>
        <w:t>/</w:t>
      </w:r>
      <w:r w:rsidRPr="000659FC">
        <w:rPr>
          <w:rFonts w:ascii="Courier New" w:eastAsia="Courier New" w:hAnsi="Courier New" w:cs="Courier New"/>
          <w:color w:val="6C6C6C"/>
          <w:lang w:val="en-US"/>
        </w:rPr>
        <w:t>en</w:t>
      </w:r>
      <w:r w:rsidRPr="00A47E77">
        <w:rPr>
          <w:rFonts w:ascii="Courier New" w:eastAsia="Courier New" w:hAnsi="Courier New" w:cs="Courier New"/>
          <w:color w:val="6C6C6C"/>
        </w:rPr>
        <w:t>/4.1/</w:t>
      </w:r>
      <w:r w:rsidRPr="000659FC">
        <w:rPr>
          <w:rFonts w:ascii="Courier New" w:eastAsia="Courier New" w:hAnsi="Courier New" w:cs="Courier New"/>
          <w:color w:val="6C6C6C"/>
          <w:lang w:val="en-US"/>
        </w:rPr>
        <w:t>ref</w:t>
      </w:r>
      <w:r w:rsidRPr="00A47E77">
        <w:rPr>
          <w:rFonts w:ascii="Courier New" w:eastAsia="Courier New" w:hAnsi="Courier New" w:cs="Courier New"/>
          <w:color w:val="6C6C6C"/>
        </w:rPr>
        <w:t>/</w:t>
      </w:r>
      <w:r w:rsidRPr="000659FC">
        <w:rPr>
          <w:rFonts w:ascii="Courier New" w:eastAsia="Courier New" w:hAnsi="Courier New" w:cs="Courier New"/>
          <w:color w:val="6C6C6C"/>
          <w:lang w:val="en-US"/>
        </w:rPr>
        <w:t>contrib</w:t>
      </w:r>
      <w:r w:rsidRPr="00A47E77">
        <w:rPr>
          <w:rFonts w:ascii="Courier New" w:eastAsia="Courier New" w:hAnsi="Courier New" w:cs="Courier New"/>
          <w:color w:val="6C6C6C"/>
        </w:rPr>
        <w:t>/</w:t>
      </w:r>
      <w:r w:rsidRPr="000659FC">
        <w:rPr>
          <w:rFonts w:ascii="Courier New" w:eastAsia="Courier New" w:hAnsi="Courier New" w:cs="Courier New"/>
          <w:color w:val="6C6C6C"/>
          <w:lang w:val="en-US"/>
        </w:rPr>
        <w:t>admin</w:t>
      </w:r>
      <w:r w:rsidRPr="00A47E77">
        <w:rPr>
          <w:rFonts w:ascii="Courier New" w:eastAsia="Courier New" w:hAnsi="Courier New" w:cs="Courier New"/>
          <w:color w:val="6C6C6C"/>
        </w:rPr>
        <w:t>/#</w:t>
      </w:r>
      <w:r w:rsidRPr="000659FC">
        <w:rPr>
          <w:rFonts w:ascii="Courier New" w:eastAsia="Courier New" w:hAnsi="Courier New" w:cs="Courier New"/>
          <w:color w:val="6C6C6C"/>
          <w:lang w:val="en-US"/>
        </w:rPr>
        <w:t>templates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which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may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be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overridden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per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app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or</w:t>
      </w:r>
      <w:r w:rsidRPr="00A47E77">
        <w:rPr>
          <w:rFonts w:ascii="Courier New" w:eastAsia="Courier New" w:hAnsi="Courier New" w:cs="Courier New"/>
          <w:color w:val="6C6C6C"/>
        </w:rPr>
        <w:t>-</w:t>
      </w:r>
      <w:r w:rsidRPr="000659FC">
        <w:rPr>
          <w:rFonts w:ascii="Courier New" w:eastAsia="Courier New" w:hAnsi="Courier New" w:cs="Courier New"/>
          <w:color w:val="6C6C6C"/>
          <w:lang w:val="en-US"/>
        </w:rPr>
        <w:t>model</w:t>
      </w:r>
    </w:p>
    <w:p w:rsidR="000659FC" w:rsidRPr="007000E6" w:rsidRDefault="007000E6" w:rsidP="00A47E77">
      <w:pPr>
        <w:pStyle w:val="4"/>
        <w:numPr>
          <w:ilvl w:val="0"/>
          <w:numId w:val="24"/>
        </w:numPr>
        <w:ind w:left="284"/>
        <w:rPr>
          <w:lang w:eastAsia="ru-RU"/>
        </w:rPr>
      </w:pPr>
      <w:r>
        <w:rPr>
          <w:lang w:eastAsia="ru-RU"/>
        </w:rPr>
        <w:t>Следующим шагом обозначим использование кастомного шаблона в проекте. Для этого в файле «</w:t>
      </w:r>
      <w:r>
        <w:rPr>
          <w:lang w:val="en-US" w:eastAsia="ru-RU"/>
        </w:rPr>
        <w:t>settings</w:t>
      </w:r>
      <w:r w:rsidRPr="007000E6">
        <w:rPr>
          <w:lang w:eastAsia="ru-RU"/>
        </w:rPr>
        <w:t>.</w:t>
      </w:r>
      <w:r>
        <w:rPr>
          <w:lang w:val="en-US" w:eastAsia="ru-RU"/>
        </w:rPr>
        <w:t>py</w:t>
      </w:r>
      <w:r>
        <w:rPr>
          <w:lang w:eastAsia="ru-RU"/>
        </w:rPr>
        <w:t>»</w:t>
      </w:r>
      <w:r w:rsidRPr="007000E6">
        <w:rPr>
          <w:lang w:eastAsia="ru-RU"/>
        </w:rPr>
        <w:t xml:space="preserve"> </w:t>
      </w:r>
      <w:r>
        <w:rPr>
          <w:lang w:eastAsia="ru-RU"/>
        </w:rPr>
        <w:t>в папке проекта в коллекции «</w:t>
      </w:r>
      <w:r>
        <w:rPr>
          <w:lang w:val="en-US" w:eastAsia="ru-RU"/>
        </w:rPr>
        <w:t>templates</w:t>
      </w:r>
      <w:r>
        <w:rPr>
          <w:lang w:eastAsia="ru-RU"/>
        </w:rPr>
        <w:t>»</w:t>
      </w:r>
      <w:r w:rsidR="00BA0587">
        <w:rPr>
          <w:lang w:eastAsia="ru-RU"/>
        </w:rPr>
        <w:t xml:space="preserve"> в атрибуте</w:t>
      </w:r>
      <w:r w:rsidR="00BA0587" w:rsidRPr="00BA0587">
        <w:rPr>
          <w:lang w:eastAsia="ru-RU"/>
        </w:rPr>
        <w:t xml:space="preserve"> </w:t>
      </w:r>
      <w:r w:rsidR="00BA0587">
        <w:rPr>
          <w:lang w:eastAsia="ru-RU"/>
        </w:rPr>
        <w:t>«</w:t>
      </w:r>
      <w:r w:rsidR="00BA0587">
        <w:rPr>
          <w:lang w:val="en-US" w:eastAsia="ru-RU"/>
        </w:rPr>
        <w:t>DIRS</w:t>
      </w:r>
      <w:r w:rsidR="00BA0587">
        <w:rPr>
          <w:lang w:eastAsia="ru-RU"/>
        </w:rPr>
        <w:t>»</w:t>
      </w:r>
      <w:r w:rsidRPr="007000E6">
        <w:rPr>
          <w:lang w:eastAsia="ru-RU"/>
        </w:rPr>
        <w:t xml:space="preserve"> </w:t>
      </w:r>
      <w:r>
        <w:rPr>
          <w:lang w:eastAsia="ru-RU"/>
        </w:rPr>
        <w:t>явно указываем на использование</w:t>
      </w:r>
      <w:r w:rsidR="00BA0587">
        <w:rPr>
          <w:lang w:eastAsia="ru-RU"/>
        </w:rPr>
        <w:t xml:space="preserve"> кастомных шаблонов</w:t>
      </w:r>
      <w:r w:rsidRPr="007000E6">
        <w:rPr>
          <w:lang w:eastAsia="ru-RU"/>
        </w:rPr>
        <w:t>:</w:t>
      </w:r>
    </w:p>
    <w:p w:rsidR="007000E6" w:rsidRDefault="007000E6" w:rsidP="00A47E77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21D8ECF" wp14:editId="46DE3F09">
            <wp:extent cx="5836285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1351"/>
                    <a:stretch/>
                  </pic:blipFill>
                  <pic:spPr bwMode="auto">
                    <a:xfrm>
                      <a:off x="0" y="0"/>
                      <a:ext cx="5895601" cy="279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E6" w:rsidRDefault="007000E6" w:rsidP="007000E6">
      <w:pPr>
        <w:pStyle w:val="4"/>
        <w:ind w:firstLine="0"/>
        <w:jc w:val="center"/>
        <w:rPr>
          <w:lang w:eastAsia="ru-RU"/>
        </w:rPr>
      </w:pPr>
      <w:r>
        <w:rPr>
          <w:lang w:eastAsia="ru-RU"/>
        </w:rPr>
        <w:t>Рисунок 1 – Объявление о использовании кастомных шаблонов</w:t>
      </w:r>
    </w:p>
    <w:p w:rsidR="00C22856" w:rsidRPr="00C22856" w:rsidRDefault="00C22856" w:rsidP="00C22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28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'DIRS'</w:t>
      </w:r>
      <w:r w:rsidRPr="00C228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C228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228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28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228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28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228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285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BASE_DIR</w:t>
      </w:r>
      <w:r w:rsidRPr="00C228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228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'templates'</w:t>
      </w:r>
      <w:r w:rsidRPr="00C228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:rsidR="00C22856" w:rsidRPr="00C22856" w:rsidRDefault="00C22856" w:rsidP="00C22856">
      <w:pPr>
        <w:rPr>
          <w:lang w:val="en-US" w:eastAsia="ru-RU"/>
        </w:rPr>
      </w:pPr>
    </w:p>
    <w:p w:rsidR="00A47E77" w:rsidRPr="00A47E77" w:rsidRDefault="00A47E77" w:rsidP="00A47E77">
      <w:pPr>
        <w:pStyle w:val="4"/>
        <w:numPr>
          <w:ilvl w:val="0"/>
          <w:numId w:val="24"/>
        </w:numPr>
        <w:ind w:left="284"/>
        <w:rPr>
          <w:rFonts w:ascii="Courier New" w:eastAsia="Courier New" w:hAnsi="Courier New" w:cs="Courier New"/>
          <w:color w:val="6C6C6C"/>
        </w:rPr>
      </w:pPr>
      <w:r>
        <w:rPr>
          <w:lang w:eastAsia="ru-RU"/>
        </w:rPr>
        <w:t>Далее</w:t>
      </w:r>
      <w:r w:rsidRPr="00A47E77">
        <w:rPr>
          <w:lang w:eastAsia="ru-RU"/>
        </w:rPr>
        <w:t xml:space="preserve"> </w:t>
      </w:r>
      <w:r>
        <w:rPr>
          <w:lang w:eastAsia="ru-RU"/>
        </w:rPr>
        <w:t>копируем</w:t>
      </w:r>
      <w:r w:rsidRPr="00A47E77">
        <w:rPr>
          <w:lang w:eastAsia="ru-RU"/>
        </w:rPr>
        <w:t xml:space="preserve"> </w:t>
      </w:r>
      <w:r w:rsidR="003A2A69">
        <w:rPr>
          <w:lang w:eastAsia="ru-RU"/>
        </w:rPr>
        <w:t>шаблоны,</w:t>
      </w:r>
      <w:r>
        <w:rPr>
          <w:lang w:eastAsia="ru-RU"/>
        </w:rPr>
        <w:t xml:space="preserve"> которые собираемся переопределить</w:t>
      </w:r>
      <w:r w:rsidR="003A2A69">
        <w:rPr>
          <w:lang w:eastAsia="ru-RU"/>
        </w:rPr>
        <w:t xml:space="preserve"> (выбранные в шаге 2)</w:t>
      </w:r>
    </w:p>
    <w:p w:rsidR="007000E6" w:rsidRPr="00810274" w:rsidRDefault="00A47E77" w:rsidP="00A47E77">
      <w:pPr>
        <w:pStyle w:val="4"/>
        <w:rPr>
          <w:lang w:eastAsia="ru-RU"/>
        </w:rPr>
      </w:pPr>
      <w:r>
        <w:rPr>
          <w:lang w:eastAsia="ru-RU"/>
        </w:rPr>
        <w:t>В следующую папку</w:t>
      </w:r>
      <w:r w:rsidR="003A2A69" w:rsidRPr="00810274">
        <w:rPr>
          <w:lang w:eastAsia="ru-RU"/>
        </w:rPr>
        <w:t xml:space="preserve">: </w:t>
      </w:r>
      <w:r w:rsidR="003A2A69">
        <w:rPr>
          <w:lang w:eastAsia="ru-RU"/>
        </w:rPr>
        <w:t>(созданную в шаге 1)</w:t>
      </w:r>
    </w:p>
    <w:p w:rsidR="00A47E77" w:rsidRPr="003A2A69" w:rsidRDefault="003A2A69" w:rsidP="00A47E77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C6C6C"/>
        </w:rPr>
      </w:pPr>
      <w:r>
        <w:rPr>
          <w:rFonts w:ascii="Courier New" w:eastAsia="Courier New" w:hAnsi="Courier New" w:cs="Courier New"/>
          <w:color w:val="6C6C6C"/>
        </w:rPr>
        <w:t>Корневая папка проекта</w:t>
      </w:r>
      <w:r w:rsidRPr="003A2A69">
        <w:rPr>
          <w:rFonts w:ascii="Courier New" w:eastAsia="Courier New" w:hAnsi="Courier New" w:cs="Courier New"/>
          <w:color w:val="6C6C6C"/>
        </w:rPr>
        <w:t>/</w:t>
      </w:r>
      <w:r>
        <w:rPr>
          <w:rFonts w:ascii="Courier New" w:eastAsia="Courier New" w:hAnsi="Courier New" w:cs="Courier New"/>
          <w:color w:val="6C6C6C"/>
          <w:lang w:val="en-US"/>
        </w:rPr>
        <w:t>templates</w:t>
      </w:r>
      <w:r w:rsidRPr="003A2A69">
        <w:rPr>
          <w:rFonts w:ascii="Courier New" w:eastAsia="Courier New" w:hAnsi="Courier New" w:cs="Courier New"/>
          <w:color w:val="6C6C6C"/>
        </w:rPr>
        <w:t>/</w:t>
      </w:r>
      <w:r>
        <w:rPr>
          <w:rFonts w:ascii="Courier New" w:eastAsia="Courier New" w:hAnsi="Courier New" w:cs="Courier New"/>
          <w:color w:val="6C6C6C"/>
          <w:lang w:val="en-US"/>
        </w:rPr>
        <w:t>admin</w:t>
      </w:r>
      <w:r w:rsidRPr="003A2A69">
        <w:rPr>
          <w:rFonts w:ascii="Courier New" w:eastAsia="Courier New" w:hAnsi="Courier New" w:cs="Courier New"/>
          <w:color w:val="6C6C6C"/>
        </w:rPr>
        <w:t>/</w:t>
      </w:r>
    </w:p>
    <w:p w:rsidR="00C22856" w:rsidRPr="00C22856" w:rsidRDefault="00D23A60" w:rsidP="00C22856">
      <w:pPr>
        <w:pStyle w:val="4"/>
        <w:rPr>
          <w:lang w:eastAsia="ru-RU"/>
        </w:rPr>
      </w:pPr>
      <w:r>
        <w:rPr>
          <w:lang w:eastAsia="ru-RU"/>
        </w:rPr>
        <w:lastRenderedPageBreak/>
        <w:t xml:space="preserve">После этого переопределяем шаблоны, скопированные в папку с проектом и сохраняем внесенные изменения. </w:t>
      </w:r>
    </w:p>
    <w:p w:rsidR="00DF3716" w:rsidRPr="00BD7BAC" w:rsidRDefault="0017584F" w:rsidP="00DF3716">
      <w:pPr>
        <w:pStyle w:val="4"/>
        <w:rPr>
          <w:lang w:eastAsia="ru-RU"/>
        </w:rPr>
      </w:pPr>
      <w:r>
        <w:rPr>
          <w:lang w:eastAsia="ru-RU"/>
        </w:rPr>
        <w:t>Например, в шаблон «</w:t>
      </w:r>
      <w:r>
        <w:rPr>
          <w:lang w:val="en-US" w:eastAsia="ru-RU"/>
        </w:rPr>
        <w:t>base</w:t>
      </w:r>
      <w:r>
        <w:rPr>
          <w:lang w:eastAsia="ru-RU"/>
        </w:rPr>
        <w:t xml:space="preserve">.html» добавляем кнопку «Импортировать выбор» </w:t>
      </w:r>
      <w:r w:rsidR="00BD7BAC">
        <w:rPr>
          <w:lang w:eastAsia="ru-RU"/>
        </w:rPr>
        <w:t xml:space="preserve">ссылающуюся на адрес изменения выборов студентов </w:t>
      </w:r>
      <w:r>
        <w:rPr>
          <w:lang w:eastAsia="ru-RU"/>
        </w:rPr>
        <w:t>и сохраняем изменения. После этого получаем результат</w:t>
      </w:r>
      <w:r w:rsidRPr="00BD7BAC">
        <w:rPr>
          <w:lang w:eastAsia="ru-RU"/>
        </w:rPr>
        <w:t>:</w:t>
      </w:r>
    </w:p>
    <w:p w:rsidR="0017584F" w:rsidRDefault="00BD7BAC" w:rsidP="00BD7BAC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4F00EE" wp14:editId="0E9B3145">
            <wp:extent cx="4172799" cy="27016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83" b="19835"/>
                    <a:stretch/>
                  </pic:blipFill>
                  <pic:spPr bwMode="auto">
                    <a:xfrm>
                      <a:off x="0" y="0"/>
                      <a:ext cx="4178408" cy="270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ABC" w:rsidRPr="00970ABC" w:rsidRDefault="00970ABC" w:rsidP="00970ABC">
      <w:pPr>
        <w:pStyle w:val="4"/>
        <w:jc w:val="center"/>
        <w:rPr>
          <w:lang w:eastAsia="ru-RU"/>
        </w:rPr>
      </w:pPr>
      <w:r>
        <w:rPr>
          <w:lang w:eastAsia="ru-RU"/>
        </w:rPr>
        <w:t>Рисунок 2 –Результат добавления кнопки «Импортировать выбор»</w:t>
      </w:r>
    </w:p>
    <w:p w:rsidR="00BD7BAC" w:rsidRDefault="00BD7BAC" w:rsidP="00BD7BAC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685CBD6" wp14:editId="7284A84E">
            <wp:extent cx="4598035" cy="2898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3" t="382" r="24039" b="20282"/>
                    <a:stretch/>
                  </pic:blipFill>
                  <pic:spPr bwMode="auto">
                    <a:xfrm>
                      <a:off x="0" y="0"/>
                      <a:ext cx="4600327" cy="290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ABC" w:rsidRPr="00970ABC" w:rsidRDefault="00970ABC" w:rsidP="00970ABC">
      <w:pPr>
        <w:pStyle w:val="4"/>
        <w:jc w:val="center"/>
        <w:rPr>
          <w:lang w:eastAsia="ru-RU"/>
        </w:rPr>
      </w:pPr>
      <w:r>
        <w:rPr>
          <w:lang w:eastAsia="ru-RU"/>
        </w:rPr>
        <w:t>Рисунок 3 – Событие нажатия на кнопку «Импортировать выбор»</w:t>
      </w:r>
    </w:p>
    <w:p w:rsidR="00970ABC" w:rsidRPr="00970ABC" w:rsidRDefault="00970ABC" w:rsidP="00BD7BAC">
      <w:pPr>
        <w:jc w:val="center"/>
        <w:rPr>
          <w:lang w:eastAsia="ru-RU"/>
        </w:rPr>
      </w:pPr>
    </w:p>
    <w:p w:rsidR="00970ABC" w:rsidRDefault="00970ABC" w:rsidP="008F0739">
      <w:pPr>
        <w:rPr>
          <w:lang w:eastAsia="ru-RU"/>
        </w:rPr>
      </w:pPr>
    </w:p>
    <w:p w:rsidR="00970ABC" w:rsidRDefault="00970ABC" w:rsidP="008F0739">
      <w:pPr>
        <w:pStyle w:val="4"/>
        <w:rPr>
          <w:lang w:val="en-US" w:eastAsia="ru-RU"/>
        </w:rPr>
      </w:pPr>
      <w:r>
        <w:rPr>
          <w:lang w:eastAsia="ru-RU"/>
        </w:rPr>
        <w:t>Полезные источники</w:t>
      </w:r>
      <w:r>
        <w:rPr>
          <w:lang w:val="en-US" w:eastAsia="ru-RU"/>
        </w:rPr>
        <w:t>:</w:t>
      </w:r>
    </w:p>
    <w:p w:rsidR="00970ABC" w:rsidRPr="008F0739" w:rsidRDefault="008F0739" w:rsidP="008F0739">
      <w:pPr>
        <w:pStyle w:val="4"/>
        <w:numPr>
          <w:ilvl w:val="0"/>
          <w:numId w:val="25"/>
        </w:numPr>
        <w:ind w:left="426"/>
        <w:jc w:val="left"/>
        <w:rPr>
          <w:lang w:val="en-US" w:eastAsia="ru-RU"/>
        </w:rPr>
      </w:pPr>
      <w:r>
        <w:rPr>
          <w:lang w:eastAsia="ru-RU"/>
        </w:rPr>
        <w:t>Документация</w:t>
      </w:r>
      <w:r w:rsidRPr="008F0739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8F0739">
        <w:rPr>
          <w:lang w:val="en-US" w:eastAsia="ru-RU"/>
        </w:rPr>
        <w:t xml:space="preserve"> </w:t>
      </w:r>
      <w:r>
        <w:rPr>
          <w:lang w:val="en-US" w:eastAsia="ru-RU"/>
        </w:rPr>
        <w:t>django</w:t>
      </w:r>
      <w:r w:rsidRPr="008F0739">
        <w:rPr>
          <w:lang w:val="en-US" w:eastAsia="ru-RU"/>
        </w:rPr>
        <w:t xml:space="preserve"> </w:t>
      </w:r>
      <w:r>
        <w:rPr>
          <w:lang w:val="en-US" w:eastAsia="ru-RU"/>
        </w:rPr>
        <w:t>admin</w:t>
      </w:r>
      <w:r w:rsidRPr="008F0739">
        <w:rPr>
          <w:lang w:val="en-US" w:eastAsia="ru-RU"/>
        </w:rPr>
        <w:t xml:space="preserve"> </w:t>
      </w:r>
      <w:r w:rsidR="00970ABC" w:rsidRPr="008F0739">
        <w:rPr>
          <w:lang w:val="en-US" w:eastAsia="ru-RU"/>
        </w:rPr>
        <w:t>https://docs.djangoproject.com/en/4.1/ref/</w:t>
      </w:r>
      <w:r w:rsidRPr="008F0739">
        <w:rPr>
          <w:lang w:val="en-US" w:eastAsia="ru-RU"/>
        </w:rPr>
        <w:t xml:space="preserve"> </w:t>
      </w:r>
      <w:r w:rsidR="00970ABC" w:rsidRPr="008F0739">
        <w:rPr>
          <w:lang w:val="en-US" w:eastAsia="ru-RU"/>
        </w:rPr>
        <w:t>contrib/admin/#templates-which-may-be-overridden-per-app-or-model</w:t>
      </w:r>
    </w:p>
    <w:p w:rsidR="00970ABC" w:rsidRDefault="008F0739" w:rsidP="008F0739">
      <w:pPr>
        <w:pStyle w:val="4"/>
        <w:numPr>
          <w:ilvl w:val="0"/>
          <w:numId w:val="25"/>
        </w:numPr>
        <w:ind w:left="426"/>
        <w:jc w:val="left"/>
        <w:rPr>
          <w:lang w:val="en-US" w:eastAsia="ru-RU"/>
        </w:rPr>
      </w:pPr>
      <w:r>
        <w:rPr>
          <w:lang w:eastAsia="ru-RU"/>
        </w:rPr>
        <w:lastRenderedPageBreak/>
        <w:t>Тонкая</w:t>
      </w:r>
      <w:r w:rsidRPr="00C22856">
        <w:rPr>
          <w:lang w:val="en-US" w:eastAsia="ru-RU"/>
        </w:rPr>
        <w:t xml:space="preserve"> </w:t>
      </w:r>
      <w:r>
        <w:rPr>
          <w:lang w:eastAsia="ru-RU"/>
        </w:rPr>
        <w:t>кастомизация</w:t>
      </w:r>
      <w:r w:rsidRPr="00C22856">
        <w:rPr>
          <w:lang w:val="en-US" w:eastAsia="ru-RU"/>
        </w:rPr>
        <w:t xml:space="preserve"> </w:t>
      </w:r>
      <w:r>
        <w:rPr>
          <w:lang w:val="en-US" w:eastAsia="ru-RU"/>
        </w:rPr>
        <w:t>admin</w:t>
      </w:r>
      <w:r w:rsidRPr="00C22856">
        <w:rPr>
          <w:lang w:val="en-US" w:eastAsia="ru-RU"/>
        </w:rPr>
        <w:t xml:space="preserve"> </w:t>
      </w:r>
      <w:r>
        <w:rPr>
          <w:lang w:eastAsia="ru-RU"/>
        </w:rPr>
        <w:t>панели</w:t>
      </w:r>
      <w:r w:rsidRPr="00C22856">
        <w:rPr>
          <w:lang w:val="en-US" w:eastAsia="ru-RU"/>
        </w:rPr>
        <w:t xml:space="preserve"> </w:t>
      </w:r>
      <w:r>
        <w:rPr>
          <w:lang w:val="en-US" w:eastAsia="ru-RU"/>
        </w:rPr>
        <w:t>django</w:t>
      </w:r>
      <w:r w:rsidRPr="00C22856">
        <w:rPr>
          <w:lang w:val="en-US" w:eastAsia="ru-RU"/>
        </w:rPr>
        <w:t xml:space="preserve"> </w:t>
      </w:r>
      <w:r w:rsidR="00970ABC" w:rsidRPr="008F0739">
        <w:rPr>
          <w:lang w:val="en-US" w:eastAsia="ru-RU"/>
        </w:rPr>
        <w:t>https</w:t>
      </w:r>
      <w:r w:rsidR="00970ABC" w:rsidRPr="00C22856">
        <w:rPr>
          <w:lang w:val="en-US" w:eastAsia="ru-RU"/>
        </w:rPr>
        <w:t>://</w:t>
      </w:r>
      <w:r w:rsidR="00970ABC" w:rsidRPr="008F0739">
        <w:rPr>
          <w:lang w:val="en-US" w:eastAsia="ru-RU"/>
        </w:rPr>
        <w:t>www</w:t>
      </w:r>
      <w:r w:rsidR="00970ABC" w:rsidRPr="00C22856">
        <w:rPr>
          <w:lang w:val="en-US" w:eastAsia="ru-RU"/>
        </w:rPr>
        <w:t>.</w:t>
      </w:r>
      <w:r w:rsidR="00970ABC" w:rsidRPr="008F0739">
        <w:rPr>
          <w:lang w:val="en-US" w:eastAsia="ru-RU"/>
        </w:rPr>
        <w:t>youtube</w:t>
      </w:r>
      <w:r w:rsidR="00970ABC" w:rsidRPr="00C22856">
        <w:rPr>
          <w:lang w:val="en-US" w:eastAsia="ru-RU"/>
        </w:rPr>
        <w:t>.</w:t>
      </w:r>
      <w:r w:rsidR="00970ABC" w:rsidRPr="008F0739">
        <w:rPr>
          <w:lang w:val="en-US" w:eastAsia="ru-RU"/>
        </w:rPr>
        <w:t>com</w:t>
      </w:r>
      <w:r>
        <w:rPr>
          <w:lang w:val="en-US" w:eastAsia="ru-RU"/>
        </w:rPr>
        <w:t xml:space="preserve"> </w:t>
      </w:r>
      <w:r w:rsidR="00970ABC" w:rsidRPr="00C22856">
        <w:rPr>
          <w:lang w:val="en-US" w:eastAsia="ru-RU"/>
        </w:rPr>
        <w:t>/</w:t>
      </w:r>
      <w:r w:rsidR="00970ABC" w:rsidRPr="008F0739">
        <w:rPr>
          <w:lang w:val="en-US" w:eastAsia="ru-RU"/>
        </w:rPr>
        <w:t>watch</w:t>
      </w:r>
      <w:r w:rsidR="00970ABC" w:rsidRPr="00C22856">
        <w:rPr>
          <w:lang w:val="en-US" w:eastAsia="ru-RU"/>
        </w:rPr>
        <w:t>?</w:t>
      </w:r>
      <w:r w:rsidR="00970ABC" w:rsidRPr="008F0739">
        <w:rPr>
          <w:lang w:val="en-US" w:eastAsia="ru-RU"/>
        </w:rPr>
        <w:t>v</w:t>
      </w:r>
      <w:r w:rsidR="00970ABC" w:rsidRPr="00C22856">
        <w:rPr>
          <w:lang w:val="en-US" w:eastAsia="ru-RU"/>
        </w:rPr>
        <w:t>=6</w:t>
      </w:r>
      <w:r w:rsidR="00970ABC" w:rsidRPr="008F0739">
        <w:rPr>
          <w:lang w:val="en-US" w:eastAsia="ru-RU"/>
        </w:rPr>
        <w:t>jyl</w:t>
      </w:r>
      <w:r w:rsidR="00970ABC" w:rsidRPr="00C22856">
        <w:rPr>
          <w:lang w:val="en-US" w:eastAsia="ru-RU"/>
        </w:rPr>
        <w:t>85</w:t>
      </w:r>
      <w:r w:rsidR="00970ABC" w:rsidRPr="008F0739">
        <w:rPr>
          <w:lang w:val="en-US" w:eastAsia="ru-RU"/>
        </w:rPr>
        <w:t>q</w:t>
      </w:r>
      <w:r w:rsidR="00970ABC" w:rsidRPr="00C22856">
        <w:rPr>
          <w:lang w:val="en-US" w:eastAsia="ru-RU"/>
        </w:rPr>
        <w:t>6</w:t>
      </w:r>
      <w:r w:rsidR="00970ABC" w:rsidRPr="008F0739">
        <w:rPr>
          <w:lang w:val="en-US" w:eastAsia="ru-RU"/>
        </w:rPr>
        <w:t>yRs</w:t>
      </w:r>
      <w:r w:rsidR="00970ABC" w:rsidRPr="00C22856">
        <w:rPr>
          <w:lang w:val="en-US" w:eastAsia="ru-RU"/>
        </w:rPr>
        <w:t>&amp;</w:t>
      </w:r>
      <w:r w:rsidR="00970ABC" w:rsidRPr="008F0739">
        <w:rPr>
          <w:lang w:val="en-US" w:eastAsia="ru-RU"/>
        </w:rPr>
        <w:t>ab</w:t>
      </w:r>
      <w:r w:rsidR="00970ABC" w:rsidRPr="00C22856">
        <w:rPr>
          <w:lang w:val="en-US" w:eastAsia="ru-RU"/>
        </w:rPr>
        <w:t>_</w:t>
      </w:r>
      <w:r w:rsidR="00970ABC" w:rsidRPr="008F0739">
        <w:rPr>
          <w:lang w:val="en-US" w:eastAsia="ru-RU"/>
        </w:rPr>
        <w:t>channel</w:t>
      </w:r>
      <w:r w:rsidR="00970ABC" w:rsidRPr="00C22856">
        <w:rPr>
          <w:lang w:val="en-US" w:eastAsia="ru-RU"/>
        </w:rPr>
        <w:t>=</w:t>
      </w:r>
      <w:r w:rsidR="00970ABC" w:rsidRPr="008F0739">
        <w:rPr>
          <w:lang w:val="en-US" w:eastAsia="ru-RU"/>
        </w:rPr>
        <w:t>selfedu</w:t>
      </w:r>
    </w:p>
    <w:p w:rsidR="00C22856" w:rsidRDefault="00C22856" w:rsidP="00C22856">
      <w:pPr>
        <w:rPr>
          <w:lang w:val="en-US" w:eastAsia="ru-RU"/>
        </w:rPr>
      </w:pPr>
    </w:p>
    <w:p w:rsidR="00C22856" w:rsidRDefault="00C22856" w:rsidP="00C22856">
      <w:pPr>
        <w:rPr>
          <w:lang w:val="en-US" w:eastAsia="ru-RU"/>
        </w:rPr>
      </w:pPr>
    </w:p>
    <w:p w:rsidR="00C22856" w:rsidRDefault="00C22856" w:rsidP="00C22856">
      <w:pPr>
        <w:rPr>
          <w:lang w:val="en-US" w:eastAsia="ru-RU"/>
        </w:rPr>
        <w:sectPr w:rsidR="00C22856" w:rsidSect="000D3A60">
          <w:footerReference w:type="default" r:id="rId11"/>
          <w:footerReference w:type="first" r:id="rId12"/>
          <w:pgSz w:w="11906" w:h="16838" w:code="9"/>
          <w:pgMar w:top="851" w:right="567" w:bottom="1134" w:left="1701" w:header="709" w:footer="709" w:gutter="0"/>
          <w:cols w:space="708"/>
          <w:docGrid w:linePitch="381"/>
        </w:sectPr>
      </w:pP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lastRenderedPageBreak/>
        <w:t>{% load i18n static %}&lt;!DOCTYPE html&gt;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get_current_language as LANGUAGE_CODE %}{% get_current_language_bidi as LANGUAGE_BIDI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&lt;html lang="{{ LANGUAGE_CODE|default:"en-us" }}" dir="{{ LANGUAGE_BIDI|yesno:'rtl,ltr,auto' }}"&gt;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&lt;head&gt;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&lt;title&gt;{% block title %}{% endblock %}&lt;/title&gt;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&lt;link rel="stylesheet" href="{% block stylesheet %}{% static "admin/css/base.css" %}{% endblock %}"&gt;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block dark-mode-vars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&lt;link rel="stylesheet" href="{% static "admin/css/dark_mode.css" %}"&gt;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if not is_popup and is_nav_sidebar_enabled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&lt;link rel="stylesheet" href="{% static "admin/css/nav_sidebar.css" %}"&gt;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&lt;script src="{% static 'admin/js/nav_sidebar.js' %}" defer&gt;&lt;/script&gt;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block extrastyle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if LANGUAGE_BIDI %}&lt;link rel="stylesheet" href="{% block stylesheet_rtl %}{% static "admin/css/rtl.css" %}{% endblock %}"&gt;{%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block extrahead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block responsive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&lt;meta name="viewport" content="user-scalable=no, width=device-width, initial-scale=1.0, maximum-scale=1.0"&gt;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&lt;link rel="stylesheet" href="{% static "admin/css/responsive.css" %}"&gt;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{% if LANGUAGE_BIDI %}&lt;link rel="stylesheet" href="{% static "admin/css/responsive_rtl.css" %}"&gt;{%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{% block blockbots %}&lt;meta name="robots" content="NONE,NOARCHIVE"&gt;{%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&lt;/head&gt;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&lt;body class="{% if is_popup %}popup {% endif %}{% block bodyclass %}{% endblock %}"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data-admin-utc-offset="{% now "Z" %}"&gt;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&lt;!-- Container --&gt;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&lt;div id="container"&gt;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bookmarkStart w:id="0" w:name="_GoBack"/>
      <w:bookmarkEnd w:id="0"/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{% if not is_popup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&lt;!-- Header --&gt;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{% block header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&lt;div id="header"&gt;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&lt;div id="branding"&gt;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block branding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block usertools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if has_permission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&lt;div id="user-tools"&gt;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{% block welcome-msg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{% translate 'Welcome,'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&lt;strong&gt;{% firstof user.get_short_name user.get_username %}&lt;/strong&gt;.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{% block userlinks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{% if site_url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    &lt;a href="{{ site_url }}"&gt;{% translate 'View site' %}&lt;/a&gt; /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{% if user.is_active and user.is_staff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    {% url 'django-admindocs-docroot' as docsroot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    {% if docsroot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        &lt;a href="{{ docsroot }}"&gt;{% translate 'Documentation' %}&lt;/a&gt; /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{% if user.has_usable_password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&lt;a href="{% url 'admin:password_change' %}"&gt;{% translate 'Change password' %}&lt;/a&gt; /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&lt;form id="logout-form" method="post" action="{% url 'admin:logout' %}"&gt;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    {% csrf_token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    &lt;button type="submit"&gt;{% translate 'Log out' %}&lt;/button&gt;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  &lt;/form&gt;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block nav-global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&lt;!-- END Header --&gt;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lastRenderedPageBreak/>
        <w:t xml:space="preserve">    {% block breadcrumbs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&lt;div class="breadcrumbs"&gt;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&lt;a href="{% url 'admin:index' %}"&gt;{% translate 'Home' %}&lt;/a&gt;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{% if title %} &amp;rsaquo; {{ title }}{%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&lt;div class="main" id="main"&gt;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{% if not is_popup and is_nav_sidebar_enabled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block nav-sidebar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include "admin/nav_sidebar.html"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&lt;div class="content"&gt;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block messages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if messages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&lt;ul class="messagelist"&gt;{% for message in messages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  &lt;li{% if message.tags %} class="{{ message.tags }}"{% endif %}&gt;{{ message|capfirst }}&lt;/li&gt;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{% endfor %}&lt;/ul&gt;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endif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endblock messages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&lt;!-- Content --&gt;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&lt;div id="content" class="{% block coltype %}colM{% endblock %}"&gt;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block pretitle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block content_title %}{% if title %}&lt;h1&gt;{{ title }}&lt;/h1&gt;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&lt;p align="right"&gt;&lt;a  href="http://127.0.0.1:8000/admin/marks/choice/"&gt;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&lt;input type="button" value=" Импортировать выбор"&gt;&lt;/a&gt;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&lt;/p&gt;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endif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block content_subtitle %}{% if subtitle %}&lt;h2&gt;{{ subtitle }}&lt;/h2&gt;{% endif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block content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{% block object-tools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  {{ content }}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{% block sidebar %}{%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&lt;br class="clear"&gt;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  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&lt;!-- END Content --&gt;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  {% block footer %}&lt;div id="footer"&gt;&lt;/div&gt;{% endblock %}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  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 xml:space="preserve">    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&lt;/div&gt;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&lt;!-- END Container --&gt;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&lt;/body&gt;</w:t>
      </w:r>
    </w:p>
    <w:p w:rsidR="00C22856" w:rsidRPr="00C22856" w:rsidRDefault="00C22856" w:rsidP="00C22856">
      <w:pPr>
        <w:spacing w:after="0"/>
        <w:rPr>
          <w:sz w:val="16"/>
          <w:szCs w:val="16"/>
          <w:lang w:val="en-US" w:eastAsia="ru-RU"/>
        </w:rPr>
      </w:pPr>
      <w:r w:rsidRPr="00C22856">
        <w:rPr>
          <w:sz w:val="16"/>
          <w:szCs w:val="16"/>
          <w:lang w:val="en-US" w:eastAsia="ru-RU"/>
        </w:rPr>
        <w:t>&lt;/html&gt;</w:t>
      </w:r>
    </w:p>
    <w:sectPr w:rsidR="00C22856" w:rsidRPr="00C22856" w:rsidSect="000D3A60">
      <w:pgSz w:w="11906" w:h="16838" w:code="9"/>
      <w:pgMar w:top="851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AEE" w:rsidRDefault="000C7AEE" w:rsidP="006414CB">
      <w:r>
        <w:separator/>
      </w:r>
    </w:p>
  </w:endnote>
  <w:endnote w:type="continuationSeparator" w:id="0">
    <w:p w:rsidR="000C7AEE" w:rsidRDefault="000C7AEE" w:rsidP="0064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37653"/>
      <w:docPartObj>
        <w:docPartGallery w:val="Page Numbers (Bottom of Page)"/>
        <w:docPartUnique/>
      </w:docPartObj>
    </w:sdtPr>
    <w:sdtEndPr/>
    <w:sdtContent>
      <w:p w:rsidR="000D3A60" w:rsidRDefault="00D92B99" w:rsidP="000D3A60">
        <w:pPr>
          <w:pStyle w:val="aa"/>
          <w:ind w:left="-113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8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3A60" w:rsidRDefault="000D3A6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21986"/>
      <w:docPartObj>
        <w:docPartGallery w:val="Page Numbers (Bottom of Page)"/>
        <w:docPartUnique/>
      </w:docPartObj>
    </w:sdtPr>
    <w:sdtEndPr/>
    <w:sdtContent>
      <w:p w:rsidR="007228E3" w:rsidRDefault="000C7AEE">
        <w:pPr>
          <w:pStyle w:val="aa"/>
          <w:jc w:val="center"/>
        </w:pPr>
      </w:p>
    </w:sdtContent>
  </w:sdt>
  <w:p w:rsidR="00577B33" w:rsidRDefault="00577B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AEE" w:rsidRDefault="000C7AEE" w:rsidP="006414CB">
      <w:r>
        <w:separator/>
      </w:r>
    </w:p>
  </w:footnote>
  <w:footnote w:type="continuationSeparator" w:id="0">
    <w:p w:rsidR="000C7AEE" w:rsidRDefault="000C7AEE" w:rsidP="00641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751"/>
    <w:multiLevelType w:val="hybridMultilevel"/>
    <w:tmpl w:val="CBF64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04D12"/>
    <w:multiLevelType w:val="multilevel"/>
    <w:tmpl w:val="77B03406"/>
    <w:lvl w:ilvl="0">
      <w:start w:val="1"/>
      <w:numFmt w:val="bullet"/>
      <w:lvlText w:val="̶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737F11"/>
    <w:multiLevelType w:val="multilevel"/>
    <w:tmpl w:val="0419001D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D31BC8"/>
    <w:multiLevelType w:val="hybridMultilevel"/>
    <w:tmpl w:val="DD7E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34A2"/>
    <w:multiLevelType w:val="multilevel"/>
    <w:tmpl w:val="BC049060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)"/>
      <w:lvlJc w:val="left"/>
      <w:pPr>
        <w:ind w:left="-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4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70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2" w:hanging="360"/>
      </w:pPr>
      <w:rPr>
        <w:rFonts w:hint="default"/>
      </w:rPr>
    </w:lvl>
  </w:abstractNum>
  <w:abstractNum w:abstractNumId="5" w15:restartNumberingAfterBreak="0">
    <w:nsid w:val="1EAC73A1"/>
    <w:multiLevelType w:val="multilevel"/>
    <w:tmpl w:val="1472DE20"/>
    <w:lvl w:ilvl="0">
      <w:start w:val="1"/>
      <w:numFmt w:val="bullet"/>
      <w:lvlText w:val="̶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E8668A"/>
    <w:multiLevelType w:val="multilevel"/>
    <w:tmpl w:val="0419001D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1934AE"/>
    <w:multiLevelType w:val="hybridMultilevel"/>
    <w:tmpl w:val="61AEC498"/>
    <w:lvl w:ilvl="0" w:tplc="85CA1AC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407B22"/>
    <w:multiLevelType w:val="multilevel"/>
    <w:tmpl w:val="0419001D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BF1E20"/>
    <w:multiLevelType w:val="multilevel"/>
    <w:tmpl w:val="1472DE20"/>
    <w:lvl w:ilvl="0">
      <w:start w:val="1"/>
      <w:numFmt w:val="bullet"/>
      <w:pStyle w:val="a"/>
      <w:lvlText w:val="̶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83D3581"/>
    <w:multiLevelType w:val="multilevel"/>
    <w:tmpl w:val="BC049060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)"/>
      <w:lvlJc w:val="left"/>
      <w:pPr>
        <w:ind w:left="-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4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70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2" w:hanging="360"/>
      </w:pPr>
      <w:rPr>
        <w:rFonts w:hint="default"/>
      </w:rPr>
    </w:lvl>
  </w:abstractNum>
  <w:abstractNum w:abstractNumId="11" w15:restartNumberingAfterBreak="0">
    <w:nsid w:val="3C710BB7"/>
    <w:multiLevelType w:val="hybridMultilevel"/>
    <w:tmpl w:val="61AEC498"/>
    <w:lvl w:ilvl="0" w:tplc="85CA1AC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F87E86"/>
    <w:multiLevelType w:val="multilevel"/>
    <w:tmpl w:val="1472DE20"/>
    <w:lvl w:ilvl="0">
      <w:start w:val="1"/>
      <w:numFmt w:val="bullet"/>
      <w:lvlText w:val="̶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A33856"/>
    <w:multiLevelType w:val="multilevel"/>
    <w:tmpl w:val="0419001D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716F74"/>
    <w:multiLevelType w:val="hybridMultilevel"/>
    <w:tmpl w:val="25F46300"/>
    <w:lvl w:ilvl="0" w:tplc="0419000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15" w15:restartNumberingAfterBreak="0">
    <w:nsid w:val="5480088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5C6BF7"/>
    <w:multiLevelType w:val="multilevel"/>
    <w:tmpl w:val="5AF00A3E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A2A3648"/>
    <w:multiLevelType w:val="multilevel"/>
    <w:tmpl w:val="BC049060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)"/>
      <w:lvlJc w:val="left"/>
      <w:pPr>
        <w:ind w:left="-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4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70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2" w:hanging="360"/>
      </w:pPr>
      <w:rPr>
        <w:rFonts w:hint="default"/>
      </w:rPr>
    </w:lvl>
  </w:abstractNum>
  <w:abstractNum w:abstractNumId="18" w15:restartNumberingAfterBreak="0">
    <w:nsid w:val="662267C0"/>
    <w:multiLevelType w:val="multilevel"/>
    <w:tmpl w:val="BC049060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)"/>
      <w:lvlJc w:val="left"/>
      <w:pPr>
        <w:ind w:left="-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4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70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2" w:hanging="360"/>
      </w:pPr>
      <w:rPr>
        <w:rFonts w:hint="default"/>
      </w:rPr>
    </w:lvl>
  </w:abstractNum>
  <w:abstractNum w:abstractNumId="19" w15:restartNumberingAfterBreak="0">
    <w:nsid w:val="67294E9E"/>
    <w:multiLevelType w:val="multilevel"/>
    <w:tmpl w:val="1472DE20"/>
    <w:lvl w:ilvl="0">
      <w:start w:val="1"/>
      <w:numFmt w:val="bullet"/>
      <w:lvlText w:val="̶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1011053"/>
    <w:multiLevelType w:val="multilevel"/>
    <w:tmpl w:val="F76441E2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12862CF"/>
    <w:multiLevelType w:val="multilevel"/>
    <w:tmpl w:val="BC049060"/>
    <w:lvl w:ilvl="0">
      <w:start w:val="1"/>
      <w:numFmt w:val="lowerLetter"/>
      <w:pStyle w:val="a0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)"/>
      <w:lvlJc w:val="left"/>
      <w:pPr>
        <w:ind w:left="-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4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70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2" w:hanging="360"/>
      </w:pPr>
      <w:rPr>
        <w:rFonts w:hint="default"/>
      </w:rPr>
    </w:lvl>
  </w:abstractNum>
  <w:abstractNum w:abstractNumId="22" w15:restartNumberingAfterBreak="0">
    <w:nsid w:val="7314223A"/>
    <w:multiLevelType w:val="multilevel"/>
    <w:tmpl w:val="0419001D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45D5A7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3A5F4F"/>
    <w:multiLevelType w:val="multilevel"/>
    <w:tmpl w:val="0419001D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</w:num>
  <w:num w:numId="3">
    <w:abstractNumId w:val="24"/>
    <w:lvlOverride w:ilvl="0">
      <w:lvl w:ilvl="0">
        <w:start w:val="1"/>
        <w:numFmt w:val="russianLower"/>
        <w:lvlText w:val="%1)"/>
        <w:lvlJc w:val="left"/>
        <w:pPr>
          <w:ind w:left="360" w:hanging="360"/>
        </w:pPr>
        <w:rPr>
          <w:rFonts w:ascii="Times New Roman" w:hAnsi="Times New Roman"/>
          <w:sz w:val="28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3"/>
  </w:num>
  <w:num w:numId="5">
    <w:abstractNumId w:val="14"/>
  </w:num>
  <w:num w:numId="6">
    <w:abstractNumId w:val="23"/>
  </w:num>
  <w:num w:numId="7">
    <w:abstractNumId w:val="15"/>
  </w:num>
  <w:num w:numId="8">
    <w:abstractNumId w:val="5"/>
  </w:num>
  <w:num w:numId="9">
    <w:abstractNumId w:val="12"/>
  </w:num>
  <w:num w:numId="10">
    <w:abstractNumId w:val="20"/>
  </w:num>
  <w:num w:numId="11">
    <w:abstractNumId w:val="1"/>
  </w:num>
  <w:num w:numId="12">
    <w:abstractNumId w:val="22"/>
  </w:num>
  <w:num w:numId="13">
    <w:abstractNumId w:val="2"/>
  </w:num>
  <w:num w:numId="14">
    <w:abstractNumId w:val="6"/>
  </w:num>
  <w:num w:numId="15">
    <w:abstractNumId w:val="16"/>
  </w:num>
  <w:num w:numId="16">
    <w:abstractNumId w:val="18"/>
  </w:num>
  <w:num w:numId="17">
    <w:abstractNumId w:val="17"/>
  </w:num>
  <w:num w:numId="18">
    <w:abstractNumId w:val="13"/>
  </w:num>
  <w:num w:numId="19">
    <w:abstractNumId w:val="4"/>
  </w:num>
  <w:num w:numId="20">
    <w:abstractNumId w:val="10"/>
  </w:num>
  <w:num w:numId="21">
    <w:abstractNumId w:val="19"/>
  </w:num>
  <w:num w:numId="22">
    <w:abstractNumId w:val="21"/>
  </w:num>
  <w:num w:numId="23">
    <w:abstractNumId w:val="9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EF"/>
    <w:rsid w:val="000006B8"/>
    <w:rsid w:val="000659FC"/>
    <w:rsid w:val="000819EC"/>
    <w:rsid w:val="000C7AEE"/>
    <w:rsid w:val="000D3A60"/>
    <w:rsid w:val="00111818"/>
    <w:rsid w:val="0017584F"/>
    <w:rsid w:val="001A18B3"/>
    <w:rsid w:val="001A2774"/>
    <w:rsid w:val="001F6B94"/>
    <w:rsid w:val="001F7D28"/>
    <w:rsid w:val="00201862"/>
    <w:rsid w:val="00234165"/>
    <w:rsid w:val="00275E3F"/>
    <w:rsid w:val="002A1AEA"/>
    <w:rsid w:val="002D198F"/>
    <w:rsid w:val="002E4A87"/>
    <w:rsid w:val="002F021F"/>
    <w:rsid w:val="00304738"/>
    <w:rsid w:val="0032238B"/>
    <w:rsid w:val="003262BB"/>
    <w:rsid w:val="00334E08"/>
    <w:rsid w:val="003800EF"/>
    <w:rsid w:val="00380EE1"/>
    <w:rsid w:val="00397531"/>
    <w:rsid w:val="003A2A69"/>
    <w:rsid w:val="003A30EE"/>
    <w:rsid w:val="00400A7B"/>
    <w:rsid w:val="00441A3A"/>
    <w:rsid w:val="00476D24"/>
    <w:rsid w:val="00483362"/>
    <w:rsid w:val="00494D14"/>
    <w:rsid w:val="004A1D93"/>
    <w:rsid w:val="004D0D29"/>
    <w:rsid w:val="004E6ED4"/>
    <w:rsid w:val="00533617"/>
    <w:rsid w:val="00556396"/>
    <w:rsid w:val="00577B33"/>
    <w:rsid w:val="00580B78"/>
    <w:rsid w:val="00582519"/>
    <w:rsid w:val="005F4698"/>
    <w:rsid w:val="00605722"/>
    <w:rsid w:val="00636CF4"/>
    <w:rsid w:val="00640E56"/>
    <w:rsid w:val="006414CB"/>
    <w:rsid w:val="006547C3"/>
    <w:rsid w:val="00667F9B"/>
    <w:rsid w:val="00672417"/>
    <w:rsid w:val="006878B5"/>
    <w:rsid w:val="006E345E"/>
    <w:rsid w:val="007000E6"/>
    <w:rsid w:val="00703BCE"/>
    <w:rsid w:val="007228E3"/>
    <w:rsid w:val="0076237E"/>
    <w:rsid w:val="0077144A"/>
    <w:rsid w:val="007A25EA"/>
    <w:rsid w:val="007B3C96"/>
    <w:rsid w:val="007F27C0"/>
    <w:rsid w:val="007F5463"/>
    <w:rsid w:val="008030F9"/>
    <w:rsid w:val="00810274"/>
    <w:rsid w:val="00841AD4"/>
    <w:rsid w:val="00866799"/>
    <w:rsid w:val="00891794"/>
    <w:rsid w:val="008A007B"/>
    <w:rsid w:val="008B5D11"/>
    <w:rsid w:val="008C0557"/>
    <w:rsid w:val="008E7767"/>
    <w:rsid w:val="008F0739"/>
    <w:rsid w:val="008F0FCF"/>
    <w:rsid w:val="00931876"/>
    <w:rsid w:val="00970ABC"/>
    <w:rsid w:val="00973C45"/>
    <w:rsid w:val="009973CD"/>
    <w:rsid w:val="009B256B"/>
    <w:rsid w:val="00A1493F"/>
    <w:rsid w:val="00A4012B"/>
    <w:rsid w:val="00A47E77"/>
    <w:rsid w:val="00A55C35"/>
    <w:rsid w:val="00AA00B6"/>
    <w:rsid w:val="00AB1FC8"/>
    <w:rsid w:val="00AD196E"/>
    <w:rsid w:val="00B2560C"/>
    <w:rsid w:val="00B40741"/>
    <w:rsid w:val="00BA0587"/>
    <w:rsid w:val="00BB156A"/>
    <w:rsid w:val="00BB477A"/>
    <w:rsid w:val="00BD7BAC"/>
    <w:rsid w:val="00BF1489"/>
    <w:rsid w:val="00BF68E7"/>
    <w:rsid w:val="00C105AA"/>
    <w:rsid w:val="00C22856"/>
    <w:rsid w:val="00C230B6"/>
    <w:rsid w:val="00C36BB8"/>
    <w:rsid w:val="00C86565"/>
    <w:rsid w:val="00C95C6A"/>
    <w:rsid w:val="00CA45FB"/>
    <w:rsid w:val="00CB57B1"/>
    <w:rsid w:val="00CC3D3C"/>
    <w:rsid w:val="00CD6C62"/>
    <w:rsid w:val="00CE478F"/>
    <w:rsid w:val="00CF53DA"/>
    <w:rsid w:val="00D030E4"/>
    <w:rsid w:val="00D23A60"/>
    <w:rsid w:val="00D33C9A"/>
    <w:rsid w:val="00D50B48"/>
    <w:rsid w:val="00D92B99"/>
    <w:rsid w:val="00DF1D9F"/>
    <w:rsid w:val="00DF3716"/>
    <w:rsid w:val="00E61DFA"/>
    <w:rsid w:val="00E80CF5"/>
    <w:rsid w:val="00E92E97"/>
    <w:rsid w:val="00EE7895"/>
    <w:rsid w:val="00F251D5"/>
    <w:rsid w:val="00FD0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3A5F7"/>
  <w15:docId w15:val="{0FB41079-8DE4-4593-A892-310CCA4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before="60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800EF"/>
    <w:pPr>
      <w:spacing w:before="0" w:after="160" w:line="256" w:lineRule="auto"/>
      <w:ind w:left="0" w:firstLine="0"/>
      <w:jc w:val="left"/>
    </w:pPr>
    <w:rPr>
      <w:rFonts w:eastAsiaTheme="minorHAnsi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77B33"/>
    <w:pPr>
      <w:keepNext/>
      <w:keepLines/>
      <w:spacing w:before="480"/>
      <w:ind w:left="709"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link w:val="20"/>
    <w:qFormat/>
    <w:rsid w:val="00B40741"/>
    <w:pPr>
      <w:spacing w:before="100" w:beforeAutospacing="1" w:after="100" w:afterAutospacing="1"/>
      <w:jc w:val="both"/>
      <w:outlineLvl w:val="1"/>
    </w:pPr>
    <w:rPr>
      <w:rFonts w:eastAsia="Times New Roman" w:cs="Arial"/>
      <w:b/>
      <w:bCs/>
      <w:color w:val="000000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FD0811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styleId="a6">
    <w:name w:val="Balloon Text"/>
    <w:basedOn w:val="a1"/>
    <w:link w:val="a7"/>
    <w:uiPriority w:val="99"/>
    <w:semiHidden/>
    <w:unhideWhenUsed/>
    <w:rsid w:val="006414CB"/>
    <w:pPr>
      <w:ind w:left="709" w:firstLine="709"/>
      <w:jc w:val="both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6414CB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6414CB"/>
    <w:pPr>
      <w:tabs>
        <w:tab w:val="center" w:pos="4677"/>
        <w:tab w:val="right" w:pos="9355"/>
      </w:tabs>
      <w:ind w:left="709" w:firstLine="709"/>
      <w:jc w:val="both"/>
    </w:pPr>
  </w:style>
  <w:style w:type="character" w:customStyle="1" w:styleId="a9">
    <w:name w:val="Верхний колонтитул Знак"/>
    <w:basedOn w:val="a2"/>
    <w:link w:val="a8"/>
    <w:uiPriority w:val="99"/>
    <w:rsid w:val="006414CB"/>
  </w:style>
  <w:style w:type="paragraph" w:styleId="aa">
    <w:name w:val="footer"/>
    <w:basedOn w:val="a1"/>
    <w:link w:val="ab"/>
    <w:uiPriority w:val="99"/>
    <w:unhideWhenUsed/>
    <w:rsid w:val="006414CB"/>
    <w:pPr>
      <w:tabs>
        <w:tab w:val="center" w:pos="4677"/>
        <w:tab w:val="right" w:pos="9355"/>
      </w:tabs>
      <w:ind w:left="709" w:firstLine="709"/>
      <w:jc w:val="both"/>
    </w:pPr>
  </w:style>
  <w:style w:type="character" w:customStyle="1" w:styleId="ab">
    <w:name w:val="Нижний колонтитул Знак"/>
    <w:basedOn w:val="a2"/>
    <w:link w:val="aa"/>
    <w:uiPriority w:val="99"/>
    <w:rsid w:val="006414CB"/>
  </w:style>
  <w:style w:type="character" w:customStyle="1" w:styleId="10">
    <w:name w:val="Заголовок 1 Знак"/>
    <w:basedOn w:val="a2"/>
    <w:link w:val="1"/>
    <w:uiPriority w:val="9"/>
    <w:rsid w:val="00577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КВ_Заголовок_1"/>
    <w:basedOn w:val="a1"/>
    <w:next w:val="a1"/>
    <w:link w:val="12"/>
    <w:autoRedefine/>
    <w:qFormat/>
    <w:rsid w:val="00F251D5"/>
    <w:pPr>
      <w:keepNext/>
      <w:spacing w:before="60" w:after="120"/>
      <w:jc w:val="both"/>
      <w:outlineLvl w:val="0"/>
    </w:pPr>
    <w:rPr>
      <w:rFonts w:cs="Times New Roman"/>
      <w:b/>
      <w:color w:val="000000" w:themeColor="text1"/>
      <w:szCs w:val="28"/>
    </w:rPr>
  </w:style>
  <w:style w:type="paragraph" w:customStyle="1" w:styleId="21">
    <w:name w:val="КВ_Заголовок_2"/>
    <w:basedOn w:val="a1"/>
    <w:next w:val="a1"/>
    <w:link w:val="22"/>
    <w:qFormat/>
    <w:rsid w:val="00F251D5"/>
    <w:pPr>
      <w:keepNext/>
      <w:spacing w:before="60" w:after="60"/>
      <w:outlineLvl w:val="1"/>
    </w:pPr>
    <w:rPr>
      <w:b/>
    </w:rPr>
  </w:style>
  <w:style w:type="character" w:customStyle="1" w:styleId="12">
    <w:name w:val="КВ_Заголовок_1 Знак"/>
    <w:basedOn w:val="a2"/>
    <w:link w:val="11"/>
    <w:rsid w:val="00F251D5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3">
    <w:name w:val="КВ_Заголовок_3"/>
    <w:basedOn w:val="a1"/>
    <w:next w:val="a1"/>
    <w:link w:val="30"/>
    <w:qFormat/>
    <w:rsid w:val="00582519"/>
    <w:pPr>
      <w:keepNext/>
      <w:spacing w:before="60" w:after="60"/>
      <w:ind w:left="709" w:firstLine="709"/>
      <w:outlineLvl w:val="2"/>
    </w:pPr>
    <w:rPr>
      <w:b/>
    </w:rPr>
  </w:style>
  <w:style w:type="character" w:customStyle="1" w:styleId="22">
    <w:name w:val="КВ_Заголовок_2 Знак"/>
    <w:basedOn w:val="a2"/>
    <w:link w:val="21"/>
    <w:rsid w:val="00F251D5"/>
    <w:rPr>
      <w:rFonts w:ascii="Times New Roman" w:hAnsi="Times New Roman"/>
      <w:b/>
      <w:sz w:val="28"/>
    </w:rPr>
  </w:style>
  <w:style w:type="paragraph" w:customStyle="1" w:styleId="4">
    <w:name w:val="КВ_Стиль_Текста_4"/>
    <w:basedOn w:val="a1"/>
    <w:next w:val="a1"/>
    <w:qFormat/>
    <w:rsid w:val="00891794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КВ_Заголовок_3 Знак"/>
    <w:basedOn w:val="a2"/>
    <w:link w:val="3"/>
    <w:rsid w:val="00582519"/>
    <w:rPr>
      <w:rFonts w:ascii="Times New Roman" w:hAnsi="Times New Roman"/>
      <w:b/>
      <w:sz w:val="28"/>
    </w:rPr>
  </w:style>
  <w:style w:type="table" w:customStyle="1" w:styleId="5">
    <w:name w:val="КВ_Стиль_Таблицы_5"/>
    <w:basedOn w:val="a3"/>
    <w:uiPriority w:val="99"/>
    <w:rsid w:val="00FD0811"/>
    <w:pPr>
      <w:spacing w:before="0"/>
      <w:ind w:firstLine="284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  <w:tblStylePr w:type="nwCell">
      <w:rPr>
        <w:rFonts w:ascii="Times New Roman" w:hAnsi="Times New Roman"/>
        <w:sz w:val="28"/>
      </w:rPr>
    </w:tblStylePr>
  </w:style>
  <w:style w:type="paragraph" w:styleId="ac">
    <w:name w:val="List Paragraph"/>
    <w:basedOn w:val="a1"/>
    <w:link w:val="ad"/>
    <w:uiPriority w:val="34"/>
    <w:qFormat/>
    <w:rsid w:val="00C105AA"/>
    <w:pPr>
      <w:ind w:left="720" w:firstLine="709"/>
      <w:contextualSpacing/>
      <w:jc w:val="both"/>
    </w:pPr>
  </w:style>
  <w:style w:type="paragraph" w:customStyle="1" w:styleId="ae">
    <w:name w:val="ма"/>
    <w:basedOn w:val="ac"/>
    <w:link w:val="af"/>
    <w:rsid w:val="00C105AA"/>
    <w:pPr>
      <w:ind w:left="0"/>
    </w:pPr>
  </w:style>
  <w:style w:type="table" w:customStyle="1" w:styleId="13">
    <w:name w:val="Сетка таблицы1"/>
    <w:basedOn w:val="a3"/>
    <w:next w:val="a5"/>
    <w:uiPriority w:val="59"/>
    <w:rsid w:val="0032238B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Сетка таблицы2"/>
    <w:basedOn w:val="a3"/>
    <w:next w:val="a5"/>
    <w:uiPriority w:val="59"/>
    <w:rsid w:val="00931876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2"/>
    <w:link w:val="2"/>
    <w:rsid w:val="00B40741"/>
    <w:rPr>
      <w:rFonts w:ascii="Times New Roman" w:eastAsia="Times New Roman" w:hAnsi="Times New Roman" w:cs="Arial"/>
      <w:b/>
      <w:bCs/>
      <w:color w:val="000000"/>
      <w:sz w:val="28"/>
      <w:szCs w:val="24"/>
    </w:rPr>
  </w:style>
  <w:style w:type="paragraph" w:customStyle="1" w:styleId="a0">
    <w:name w:val="КВ_Нумерованный_Список"/>
    <w:basedOn w:val="ae"/>
    <w:link w:val="af0"/>
    <w:qFormat/>
    <w:rsid w:val="008C0557"/>
    <w:pPr>
      <w:numPr>
        <w:numId w:val="22"/>
      </w:numPr>
    </w:pPr>
  </w:style>
  <w:style w:type="paragraph" w:customStyle="1" w:styleId="a">
    <w:name w:val="КВ_Маркированный_Список"/>
    <w:basedOn w:val="a0"/>
    <w:link w:val="24"/>
    <w:qFormat/>
    <w:rsid w:val="001A18B3"/>
    <w:pPr>
      <w:numPr>
        <w:numId w:val="23"/>
      </w:numPr>
      <w:spacing w:before="60"/>
      <w:ind w:firstLine="709"/>
    </w:pPr>
    <w:rPr>
      <w:rFonts w:cs="Times New Roman"/>
      <w:color w:val="000000"/>
      <w:szCs w:val="28"/>
      <w:shd w:val="clear" w:color="auto" w:fill="FFFFFF"/>
    </w:rPr>
  </w:style>
  <w:style w:type="character" w:customStyle="1" w:styleId="ad">
    <w:name w:val="Абзац списка Знак"/>
    <w:basedOn w:val="a2"/>
    <w:link w:val="ac"/>
    <w:uiPriority w:val="34"/>
    <w:rsid w:val="00304738"/>
    <w:rPr>
      <w:rFonts w:ascii="Times New Roman" w:hAnsi="Times New Roman"/>
      <w:sz w:val="28"/>
    </w:rPr>
  </w:style>
  <w:style w:type="character" w:customStyle="1" w:styleId="af">
    <w:name w:val="ма Знак"/>
    <w:basedOn w:val="ad"/>
    <w:link w:val="ae"/>
    <w:rsid w:val="00304738"/>
    <w:rPr>
      <w:rFonts w:ascii="Times New Roman" w:hAnsi="Times New Roman"/>
      <w:sz w:val="28"/>
    </w:rPr>
  </w:style>
  <w:style w:type="character" w:customStyle="1" w:styleId="25">
    <w:name w:val="КВ_Нумерованный_Список_2 Знак"/>
    <w:basedOn w:val="af"/>
    <w:rsid w:val="00304738"/>
    <w:rPr>
      <w:rFonts w:ascii="Times New Roman" w:hAnsi="Times New Roman"/>
      <w:sz w:val="28"/>
    </w:rPr>
  </w:style>
  <w:style w:type="character" w:customStyle="1" w:styleId="af0">
    <w:name w:val="КВ_Нумерованный_Список Знак"/>
    <w:basedOn w:val="af"/>
    <w:link w:val="a0"/>
    <w:rsid w:val="001A18B3"/>
    <w:rPr>
      <w:rFonts w:ascii="Times New Roman" w:hAnsi="Times New Roman"/>
      <w:sz w:val="28"/>
    </w:rPr>
  </w:style>
  <w:style w:type="character" w:customStyle="1" w:styleId="24">
    <w:name w:val="КВ_Маркированный_Список_2 Знак"/>
    <w:basedOn w:val="af0"/>
    <w:link w:val="a"/>
    <w:rsid w:val="001A18B3"/>
    <w:rPr>
      <w:rFonts w:ascii="Times New Roman" w:hAnsi="Times New Roman"/>
      <w:sz w:val="28"/>
    </w:rPr>
  </w:style>
  <w:style w:type="paragraph" w:styleId="af1">
    <w:name w:val="TOC Heading"/>
    <w:basedOn w:val="1"/>
    <w:next w:val="a1"/>
    <w:uiPriority w:val="39"/>
    <w:semiHidden/>
    <w:unhideWhenUsed/>
    <w:qFormat/>
    <w:rsid w:val="00D030E4"/>
    <w:pPr>
      <w:ind w:left="0" w:firstLine="0"/>
      <w:jc w:val="left"/>
      <w:outlineLvl w:val="9"/>
    </w:pPr>
  </w:style>
  <w:style w:type="character" w:styleId="af2">
    <w:name w:val="Hyperlink"/>
    <w:basedOn w:val="a2"/>
    <w:uiPriority w:val="99"/>
    <w:unhideWhenUsed/>
    <w:rsid w:val="008F0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ze\Desktop\&#1064;&#1072;&#1073;&#1083;&#1086;&#1085;%20&#1076;&#1083;&#1103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85AAD-44E9-44F4-9F27-8835CB0A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отчета.dotx</Template>
  <TotalTime>77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hunze</dc:creator>
  <cp:lastModifiedBy>hunze</cp:lastModifiedBy>
  <cp:revision>11</cp:revision>
  <cp:lastPrinted>2020-02-16T05:10:00Z</cp:lastPrinted>
  <dcterms:created xsi:type="dcterms:W3CDTF">2023-03-14T06:49:00Z</dcterms:created>
  <dcterms:modified xsi:type="dcterms:W3CDTF">2023-03-27T03:49:00Z</dcterms:modified>
</cp:coreProperties>
</file>