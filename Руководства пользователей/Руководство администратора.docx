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2FD4" w:rsidRDefault="002C2FD4" w:rsidP="002C2FD4">
      <w:pPr>
        <w:jc w:val="center"/>
        <w:rPr>
          <w:b/>
          <w:sz w:val="28"/>
          <w:szCs w:val="28"/>
        </w:rPr>
      </w:pPr>
      <w:r w:rsidRPr="002C2FD4">
        <w:rPr>
          <w:b/>
          <w:sz w:val="28"/>
          <w:szCs w:val="28"/>
        </w:rPr>
        <w:t>ИНФОРМАЦИОННАЯ СИСТЕМА</w:t>
      </w:r>
    </w:p>
    <w:p w:rsidR="002C2FD4" w:rsidRPr="002C2FD4" w:rsidRDefault="002C2FD4" w:rsidP="002C2FD4">
      <w:pPr>
        <w:jc w:val="center"/>
        <w:rPr>
          <w:b/>
          <w:sz w:val="28"/>
          <w:szCs w:val="28"/>
        </w:rPr>
      </w:pPr>
    </w:p>
    <w:p w:rsidR="002C2FD4" w:rsidRPr="002C2FD4" w:rsidRDefault="002C2FD4" w:rsidP="002C2FD4">
      <w:pPr>
        <w:jc w:val="center"/>
        <w:rPr>
          <w:b/>
          <w:sz w:val="28"/>
          <w:szCs w:val="28"/>
        </w:rPr>
      </w:pPr>
      <w:r w:rsidRPr="002C2FD4">
        <w:rPr>
          <w:b/>
          <w:sz w:val="28"/>
          <w:szCs w:val="28"/>
        </w:rPr>
        <w:t>«СЕТЕВОЙ ЛИЦЕЙ»</w:t>
      </w:r>
    </w:p>
    <w:p w:rsidR="002C2FD4" w:rsidRDefault="002C2FD4" w:rsidP="002C2FD4">
      <w:pPr>
        <w:jc w:val="center"/>
        <w:rPr>
          <w:b/>
          <w:sz w:val="28"/>
          <w:szCs w:val="28"/>
        </w:rPr>
      </w:pPr>
    </w:p>
    <w:p w:rsidR="002C2FD4" w:rsidRDefault="002C2FD4" w:rsidP="002C2FD4">
      <w:pPr>
        <w:jc w:val="center"/>
        <w:rPr>
          <w:b/>
          <w:sz w:val="28"/>
          <w:szCs w:val="28"/>
        </w:rPr>
      </w:pPr>
    </w:p>
    <w:p w:rsidR="002C2FD4" w:rsidRDefault="002C2FD4" w:rsidP="002C2FD4">
      <w:pPr>
        <w:jc w:val="center"/>
        <w:rPr>
          <w:b/>
          <w:sz w:val="28"/>
          <w:szCs w:val="28"/>
        </w:rPr>
      </w:pPr>
    </w:p>
    <w:p w:rsidR="002C2FD4" w:rsidRDefault="002C2FD4" w:rsidP="002C2FD4">
      <w:pPr>
        <w:jc w:val="center"/>
        <w:rPr>
          <w:b/>
          <w:sz w:val="28"/>
          <w:szCs w:val="28"/>
        </w:rPr>
      </w:pPr>
    </w:p>
    <w:p w:rsidR="002C2FD4" w:rsidRDefault="002C2FD4" w:rsidP="002C2FD4">
      <w:pPr>
        <w:jc w:val="center"/>
        <w:rPr>
          <w:b/>
          <w:sz w:val="28"/>
          <w:szCs w:val="28"/>
        </w:rPr>
      </w:pPr>
    </w:p>
    <w:p w:rsidR="002C2FD4" w:rsidRDefault="002C2FD4" w:rsidP="002C2FD4">
      <w:pPr>
        <w:jc w:val="center"/>
        <w:rPr>
          <w:b/>
          <w:sz w:val="28"/>
          <w:szCs w:val="28"/>
        </w:rPr>
      </w:pPr>
    </w:p>
    <w:p w:rsidR="002C2FD4" w:rsidRDefault="002C2FD4" w:rsidP="002C2FD4">
      <w:pPr>
        <w:jc w:val="center"/>
        <w:rPr>
          <w:b/>
          <w:sz w:val="28"/>
          <w:szCs w:val="28"/>
        </w:rPr>
      </w:pPr>
    </w:p>
    <w:p w:rsidR="002C2FD4" w:rsidRDefault="002C2FD4" w:rsidP="002C2FD4">
      <w:pPr>
        <w:jc w:val="center"/>
        <w:rPr>
          <w:b/>
          <w:sz w:val="28"/>
          <w:szCs w:val="28"/>
        </w:rPr>
      </w:pPr>
    </w:p>
    <w:p w:rsidR="002C2FD4" w:rsidRDefault="002C2FD4" w:rsidP="002C2FD4">
      <w:pPr>
        <w:jc w:val="center"/>
        <w:rPr>
          <w:b/>
          <w:sz w:val="28"/>
          <w:szCs w:val="28"/>
        </w:rPr>
      </w:pPr>
    </w:p>
    <w:p w:rsidR="002C2FD4" w:rsidRPr="002C2FD4" w:rsidRDefault="002C2FD4" w:rsidP="002C2FD4">
      <w:pPr>
        <w:jc w:val="center"/>
        <w:rPr>
          <w:b/>
          <w:sz w:val="28"/>
          <w:szCs w:val="28"/>
        </w:rPr>
      </w:pPr>
    </w:p>
    <w:p w:rsidR="002C2FD4" w:rsidRDefault="002C2FD4" w:rsidP="002C2FD4">
      <w:pPr>
        <w:jc w:val="center"/>
        <w:rPr>
          <w:b/>
          <w:sz w:val="28"/>
          <w:szCs w:val="28"/>
        </w:rPr>
      </w:pPr>
      <w:r w:rsidRPr="002C2FD4">
        <w:rPr>
          <w:b/>
          <w:sz w:val="28"/>
          <w:szCs w:val="28"/>
        </w:rPr>
        <w:t>РАБОЧАЯ ДОКУМЕНТАЦИЯ</w:t>
      </w:r>
    </w:p>
    <w:p w:rsidR="002C2FD4" w:rsidRPr="002C2FD4" w:rsidRDefault="002C2FD4" w:rsidP="002C2FD4">
      <w:pPr>
        <w:jc w:val="center"/>
        <w:rPr>
          <w:b/>
          <w:sz w:val="28"/>
          <w:szCs w:val="28"/>
        </w:rPr>
      </w:pPr>
    </w:p>
    <w:p w:rsidR="002C2FD4" w:rsidRPr="002C2FD4" w:rsidRDefault="002C2FD4" w:rsidP="002C2FD4">
      <w:pPr>
        <w:jc w:val="center"/>
        <w:rPr>
          <w:b/>
          <w:sz w:val="28"/>
          <w:szCs w:val="28"/>
        </w:rPr>
      </w:pPr>
      <w:r w:rsidRPr="002C2FD4">
        <w:rPr>
          <w:b/>
          <w:sz w:val="28"/>
          <w:szCs w:val="28"/>
        </w:rPr>
        <w:t>Руководств</w:t>
      </w:r>
      <w:r w:rsidR="004C46DD">
        <w:rPr>
          <w:b/>
          <w:sz w:val="28"/>
          <w:szCs w:val="28"/>
        </w:rPr>
        <w:t>о администратора</w:t>
      </w:r>
    </w:p>
    <w:p w:rsidR="007A4169" w:rsidRPr="002C2FD4" w:rsidRDefault="007A4169" w:rsidP="002C2FD4">
      <w:pPr>
        <w:pStyle w:val="a7"/>
        <w:jc w:val="center"/>
        <w:rPr>
          <w:b/>
        </w:rPr>
      </w:pPr>
    </w:p>
    <w:p w:rsidR="007A4169" w:rsidRDefault="007A4169" w:rsidP="002C2FD4">
      <w:pPr>
        <w:pStyle w:val="a7"/>
        <w:jc w:val="center"/>
      </w:pPr>
    </w:p>
    <w:p w:rsidR="002C2FD4" w:rsidRDefault="002C2FD4" w:rsidP="002C2FD4">
      <w:pPr>
        <w:pStyle w:val="a7"/>
        <w:jc w:val="center"/>
      </w:pPr>
    </w:p>
    <w:p w:rsidR="002C2FD4" w:rsidRDefault="002C2FD4" w:rsidP="002C2FD4">
      <w:pPr>
        <w:pStyle w:val="a7"/>
        <w:jc w:val="center"/>
      </w:pPr>
    </w:p>
    <w:p w:rsidR="002C2FD4" w:rsidRDefault="002C2FD4" w:rsidP="002C2FD4">
      <w:pPr>
        <w:pStyle w:val="a7"/>
        <w:jc w:val="center"/>
      </w:pPr>
    </w:p>
    <w:p w:rsidR="002C2FD4" w:rsidRDefault="002C2FD4" w:rsidP="002C2FD4">
      <w:pPr>
        <w:pStyle w:val="a7"/>
        <w:jc w:val="center"/>
      </w:pPr>
    </w:p>
    <w:p w:rsidR="002C2FD4" w:rsidRDefault="002C2FD4" w:rsidP="002C2FD4">
      <w:pPr>
        <w:pStyle w:val="a7"/>
        <w:jc w:val="center"/>
      </w:pPr>
    </w:p>
    <w:p w:rsidR="002C2FD4" w:rsidRDefault="002C2FD4" w:rsidP="002C2FD4">
      <w:pPr>
        <w:pStyle w:val="a7"/>
        <w:jc w:val="center"/>
      </w:pPr>
    </w:p>
    <w:p w:rsidR="002C2FD4" w:rsidRDefault="002C2FD4" w:rsidP="002C2FD4">
      <w:pPr>
        <w:pStyle w:val="a7"/>
        <w:jc w:val="center"/>
      </w:pPr>
    </w:p>
    <w:p w:rsidR="002C2FD4" w:rsidRDefault="002C2FD4" w:rsidP="002C2FD4">
      <w:pPr>
        <w:pStyle w:val="a7"/>
        <w:jc w:val="center"/>
      </w:pPr>
    </w:p>
    <w:p w:rsidR="002C2FD4" w:rsidRDefault="002C2FD4" w:rsidP="002C2FD4">
      <w:pPr>
        <w:pStyle w:val="a7"/>
        <w:jc w:val="center"/>
      </w:pPr>
    </w:p>
    <w:p w:rsidR="002C2FD4" w:rsidRDefault="002C2FD4" w:rsidP="002C2FD4">
      <w:pPr>
        <w:pStyle w:val="a7"/>
        <w:jc w:val="center"/>
      </w:pPr>
    </w:p>
    <w:p w:rsidR="002C2FD4" w:rsidRDefault="002C2FD4" w:rsidP="002C2FD4">
      <w:pPr>
        <w:pStyle w:val="a7"/>
        <w:jc w:val="center"/>
      </w:pPr>
    </w:p>
    <w:p w:rsidR="002C2FD4" w:rsidRDefault="002C2FD4" w:rsidP="002C2FD4">
      <w:pPr>
        <w:pStyle w:val="a7"/>
        <w:jc w:val="center"/>
      </w:pPr>
    </w:p>
    <w:p w:rsidR="002C2FD4" w:rsidRDefault="002C2FD4" w:rsidP="002C2FD4">
      <w:pPr>
        <w:pStyle w:val="a7"/>
        <w:jc w:val="center"/>
      </w:pPr>
    </w:p>
    <w:p w:rsidR="002C2FD4" w:rsidRDefault="002C2FD4" w:rsidP="002C2FD4">
      <w:pPr>
        <w:pStyle w:val="a7"/>
        <w:jc w:val="center"/>
      </w:pPr>
    </w:p>
    <w:p w:rsidR="002C2FD4" w:rsidRDefault="002C2FD4" w:rsidP="002C2FD4">
      <w:pPr>
        <w:pStyle w:val="a7"/>
        <w:jc w:val="center"/>
      </w:pPr>
    </w:p>
    <w:p w:rsidR="002C2FD4" w:rsidRDefault="002C2FD4" w:rsidP="002C2FD4">
      <w:pPr>
        <w:pStyle w:val="a7"/>
        <w:jc w:val="center"/>
      </w:pPr>
    </w:p>
    <w:p w:rsidR="002C2FD4" w:rsidRDefault="002C2FD4" w:rsidP="002C2FD4">
      <w:pPr>
        <w:pStyle w:val="a7"/>
        <w:jc w:val="center"/>
      </w:pPr>
    </w:p>
    <w:p w:rsidR="002C2FD4" w:rsidRDefault="002C2FD4" w:rsidP="002C2FD4">
      <w:pPr>
        <w:pStyle w:val="a7"/>
        <w:jc w:val="center"/>
      </w:pPr>
    </w:p>
    <w:p w:rsidR="002C2FD4" w:rsidRDefault="002C2FD4" w:rsidP="002C2FD4">
      <w:pPr>
        <w:pStyle w:val="a7"/>
        <w:jc w:val="center"/>
      </w:pPr>
    </w:p>
    <w:p w:rsidR="002C2FD4" w:rsidRDefault="002C2FD4" w:rsidP="002C2FD4">
      <w:pPr>
        <w:pStyle w:val="a7"/>
        <w:jc w:val="center"/>
      </w:pPr>
    </w:p>
    <w:p w:rsidR="002C2FD4" w:rsidRDefault="002C2FD4" w:rsidP="002C2FD4">
      <w:pPr>
        <w:pStyle w:val="a7"/>
        <w:jc w:val="center"/>
      </w:pPr>
    </w:p>
    <w:p w:rsidR="002C2FD4" w:rsidRDefault="002C2FD4" w:rsidP="002C2FD4">
      <w:pPr>
        <w:pStyle w:val="a7"/>
        <w:jc w:val="center"/>
      </w:pPr>
    </w:p>
    <w:p w:rsidR="002C2FD4" w:rsidRDefault="002C2FD4" w:rsidP="002C2FD4">
      <w:pPr>
        <w:pStyle w:val="a7"/>
        <w:jc w:val="center"/>
      </w:pPr>
    </w:p>
    <w:p w:rsidR="002C2FD4" w:rsidRDefault="002C2FD4" w:rsidP="002C2FD4">
      <w:pPr>
        <w:pStyle w:val="a7"/>
        <w:jc w:val="center"/>
      </w:pPr>
    </w:p>
    <w:p w:rsidR="002C2FD4" w:rsidRDefault="002C2FD4" w:rsidP="002C2FD4">
      <w:pPr>
        <w:pStyle w:val="a7"/>
        <w:jc w:val="center"/>
      </w:pPr>
      <w:r>
        <w:t>ИРКУТСК 2022</w:t>
      </w:r>
      <w:r w:rsidR="007363CE">
        <w:t xml:space="preserve"> </w:t>
      </w:r>
      <w:r>
        <w:t>г.</w:t>
      </w:r>
    </w:p>
    <w:p w:rsidR="002C2FD4" w:rsidRDefault="002C2FD4">
      <w:pPr>
        <w:spacing w:after="200" w:line="276" w:lineRule="auto"/>
        <w:rPr>
          <w:color w:val="000000" w:themeColor="text1"/>
          <w:sz w:val="28"/>
        </w:rPr>
      </w:pPr>
      <w:r>
        <w:br w:type="page"/>
      </w:r>
    </w:p>
    <w:p w:rsidR="002C2FD4" w:rsidRPr="00B5788A" w:rsidRDefault="002C2FD4" w:rsidP="002C2FD4">
      <w:pPr>
        <w:pStyle w:val="aa"/>
        <w:rPr>
          <w:sz w:val="28"/>
          <w:lang w:val="ru-RU"/>
        </w:rPr>
      </w:pPr>
      <w:bookmarkStart w:id="0" w:name="_Toc118791351"/>
      <w:bookmarkStart w:id="1" w:name="_Toc118812325"/>
      <w:r w:rsidRPr="00B5788A">
        <w:rPr>
          <w:sz w:val="28"/>
          <w:lang w:val="ru-RU"/>
        </w:rPr>
        <w:lastRenderedPageBreak/>
        <w:t>Аннотация</w:t>
      </w:r>
      <w:bookmarkEnd w:id="0"/>
      <w:bookmarkEnd w:id="1"/>
      <w:r w:rsidRPr="00B5788A">
        <w:rPr>
          <w:sz w:val="28"/>
          <w:lang w:val="ru-RU"/>
        </w:rPr>
        <w:t xml:space="preserve"> </w:t>
      </w:r>
    </w:p>
    <w:p w:rsidR="009E31FC" w:rsidRDefault="002C2FD4" w:rsidP="002C2FD4">
      <w:pPr>
        <w:pStyle w:val="a7"/>
      </w:pPr>
      <w:r>
        <w:t>Настоящий документ представляет собой руководство пользователя</w:t>
      </w:r>
      <w:r w:rsidR="009E31FC">
        <w:t xml:space="preserve"> (администратора) </w:t>
      </w:r>
      <w:r>
        <w:t xml:space="preserve">(далее Руководство) информационной системы учета </w:t>
      </w:r>
      <w:r w:rsidR="009E31FC">
        <w:t xml:space="preserve">успеваемости «Сетевой лицей» </w:t>
      </w:r>
      <w:r>
        <w:t xml:space="preserve">(далее </w:t>
      </w:r>
      <w:r w:rsidR="009E31FC">
        <w:t>ИССЛ</w:t>
      </w:r>
      <w:r>
        <w:t xml:space="preserve">). </w:t>
      </w:r>
    </w:p>
    <w:p w:rsidR="009E31FC" w:rsidRDefault="002C2FD4" w:rsidP="002C2FD4">
      <w:pPr>
        <w:pStyle w:val="a7"/>
      </w:pPr>
      <w:r>
        <w:t>Пользовательский интерфейс ИС</w:t>
      </w:r>
      <w:r w:rsidR="009E31FC">
        <w:t>СЛ</w:t>
      </w:r>
      <w:r>
        <w:t xml:space="preserve"> обеспечивает информационную поддержку деятельности </w:t>
      </w:r>
      <w:r w:rsidR="003A5B08">
        <w:t>руководителя по реализации образовательных программ</w:t>
      </w:r>
      <w:r>
        <w:t xml:space="preserve">. </w:t>
      </w:r>
    </w:p>
    <w:p w:rsidR="009E31FC" w:rsidRDefault="002C2FD4" w:rsidP="002C2FD4">
      <w:pPr>
        <w:pStyle w:val="a7"/>
      </w:pPr>
      <w:r>
        <w:t xml:space="preserve">Перед работой пользователя с </w:t>
      </w:r>
      <w:r w:rsidR="003A5B08">
        <w:t>ИССЛ</w:t>
      </w:r>
      <w:r>
        <w:t xml:space="preserve"> рекомендуется внимательно ознакомиться с настоящим руководством.</w:t>
      </w:r>
    </w:p>
    <w:p w:rsidR="002C2FD4" w:rsidRPr="002C2FD4" w:rsidRDefault="002C2FD4" w:rsidP="002C2FD4">
      <w:pPr>
        <w:pStyle w:val="a7"/>
      </w:pPr>
      <w:r>
        <w:t xml:space="preserve"> </w:t>
      </w:r>
    </w:p>
    <w:p w:rsidR="002C2FD4" w:rsidRDefault="002C2FD4">
      <w:pPr>
        <w:spacing w:after="200" w:line="276" w:lineRule="auto"/>
        <w:rPr>
          <w:color w:val="000000" w:themeColor="text1"/>
          <w:sz w:val="28"/>
        </w:rPr>
      </w:pPr>
      <w: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Cs w:val="24"/>
        </w:rPr>
        <w:id w:val="-258224800"/>
        <w:docPartObj>
          <w:docPartGallery w:val="Table of Contents"/>
          <w:docPartUnique/>
        </w:docPartObj>
      </w:sdtPr>
      <w:sdtContent>
        <w:p w:rsidR="003A5B08" w:rsidRPr="00E66232" w:rsidRDefault="00E66232" w:rsidP="00E66232">
          <w:pPr>
            <w:pStyle w:val="ab"/>
            <w:jc w:val="center"/>
            <w:rPr>
              <w:rFonts w:ascii="Times New Roman" w:hAnsi="Times New Roman" w:cs="Times New Roman"/>
              <w:color w:val="auto"/>
            </w:rPr>
          </w:pPr>
          <w:r w:rsidRPr="00E66232">
            <w:rPr>
              <w:rFonts w:ascii="Times New Roman" w:hAnsi="Times New Roman" w:cs="Times New Roman"/>
              <w:color w:val="auto"/>
            </w:rPr>
            <w:t>Содержание</w:t>
          </w:r>
        </w:p>
        <w:p w:rsidR="00F80CC5" w:rsidRDefault="003A5B08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E66232">
            <w:fldChar w:fldCharType="begin"/>
          </w:r>
          <w:r w:rsidRPr="00E66232">
            <w:instrText xml:space="preserve"> TOC \o "1-3" \h \z \u </w:instrText>
          </w:r>
          <w:r w:rsidRPr="00E66232">
            <w:fldChar w:fldCharType="separate"/>
          </w:r>
          <w:hyperlink w:anchor="_Toc118812325" w:history="1">
            <w:r w:rsidR="00F80CC5" w:rsidRPr="00B939E2">
              <w:rPr>
                <w:rStyle w:val="ac"/>
                <w:noProof/>
              </w:rPr>
              <w:t>Аннотация</w:t>
            </w:r>
            <w:r w:rsidR="00F80CC5">
              <w:rPr>
                <w:noProof/>
                <w:webHidden/>
              </w:rPr>
              <w:tab/>
            </w:r>
            <w:r w:rsidR="00F80CC5">
              <w:rPr>
                <w:noProof/>
                <w:webHidden/>
              </w:rPr>
              <w:fldChar w:fldCharType="begin"/>
            </w:r>
            <w:r w:rsidR="00F80CC5">
              <w:rPr>
                <w:noProof/>
                <w:webHidden/>
              </w:rPr>
              <w:instrText xml:space="preserve"> PAGEREF _Toc118812325 \h </w:instrText>
            </w:r>
            <w:r w:rsidR="00F80CC5">
              <w:rPr>
                <w:noProof/>
                <w:webHidden/>
              </w:rPr>
            </w:r>
            <w:r w:rsidR="00F80CC5">
              <w:rPr>
                <w:noProof/>
                <w:webHidden/>
              </w:rPr>
              <w:fldChar w:fldCharType="separate"/>
            </w:r>
            <w:r w:rsidR="0079552E">
              <w:rPr>
                <w:noProof/>
                <w:webHidden/>
              </w:rPr>
              <w:t>2</w:t>
            </w:r>
            <w:r w:rsidR="00F80CC5">
              <w:rPr>
                <w:noProof/>
                <w:webHidden/>
              </w:rPr>
              <w:fldChar w:fldCharType="end"/>
            </w:r>
          </w:hyperlink>
        </w:p>
        <w:p w:rsidR="00F80CC5" w:rsidRDefault="00F80CC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8812326" w:history="1">
            <w:r w:rsidRPr="00B939E2">
              <w:rPr>
                <w:rStyle w:val="ac"/>
                <w:noProof/>
              </w:rPr>
              <w:t>1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_Toc118812326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552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0CC5" w:rsidRDefault="00F80CC5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8812327" w:history="1">
            <w:r w:rsidRPr="00B939E2">
              <w:rPr>
                <w:rStyle w:val="ac"/>
                <w:noProof/>
              </w:rPr>
              <w:t>1.1 Область применения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_Toc118812327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552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0CC5" w:rsidRDefault="00F80CC5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8812328" w:history="1">
            <w:r w:rsidRPr="00B939E2">
              <w:rPr>
                <w:rStyle w:val="ac"/>
                <w:noProof/>
              </w:rPr>
              <w:t>1.2 Уровень подготовки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_Toc118812328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552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0CC5" w:rsidRDefault="00F80CC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8812329" w:history="1">
            <w:r w:rsidRPr="00B939E2">
              <w:rPr>
                <w:rStyle w:val="ac"/>
                <w:noProof/>
              </w:rPr>
              <w:t>2 Назначение и условия применения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_Toc118812329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552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0CC5" w:rsidRDefault="00F80CC5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8812330" w:history="1">
            <w:r w:rsidRPr="00B939E2">
              <w:rPr>
                <w:rStyle w:val="ac"/>
                <w:noProof/>
              </w:rPr>
              <w:t>2.1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_Toc118812330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552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0CC5" w:rsidRDefault="00F80CC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8812331" w:history="1">
            <w:r w:rsidRPr="00B939E2">
              <w:rPr>
                <w:rStyle w:val="ac"/>
                <w:noProof/>
              </w:rPr>
              <w:t>3 Работа с системой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_Toc118812331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552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0CC5" w:rsidRDefault="00F80CC5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8812332" w:history="1">
            <w:r w:rsidRPr="00B939E2">
              <w:rPr>
                <w:rStyle w:val="ac"/>
                <w:noProof/>
              </w:rPr>
              <w:t>3.1 Авторизация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_Toc118812332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552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0CC5" w:rsidRDefault="00F80CC5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8812333" w:history="1">
            <w:r w:rsidRPr="00B939E2">
              <w:rPr>
                <w:rStyle w:val="ac"/>
                <w:noProof/>
              </w:rPr>
              <w:t>3.2 Регистрация пользователей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_Toc118812333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552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0CC5" w:rsidRDefault="00F80CC5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8812334" w:history="1">
            <w:r w:rsidRPr="00B939E2">
              <w:rPr>
                <w:rStyle w:val="ac"/>
                <w:noProof/>
              </w:rPr>
              <w:t>3.3 Создание объекта «Преподаватель»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_Toc118812334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552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0CC5" w:rsidRDefault="00F80CC5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8812335" w:history="1">
            <w:r w:rsidRPr="00B939E2">
              <w:rPr>
                <w:rStyle w:val="ac"/>
                <w:noProof/>
              </w:rPr>
              <w:t>3.4 Создание объекта «Предмет»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_Toc118812335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552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0CC5" w:rsidRDefault="00F80CC5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8812336" w:history="1">
            <w:r w:rsidRPr="00B939E2">
              <w:rPr>
                <w:rStyle w:val="ac"/>
                <w:noProof/>
              </w:rPr>
              <w:t>3.5 Создание объекта «Школа»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_Toc118812336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552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0CC5" w:rsidRDefault="00F80CC5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8812337" w:history="1">
            <w:r w:rsidRPr="00B939E2">
              <w:rPr>
                <w:rStyle w:val="ac"/>
                <w:noProof/>
              </w:rPr>
              <w:t>3.6 Создание объекта «Студент»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_Toc118812337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552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0CC5" w:rsidRDefault="00F80CC5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8812338" w:history="1">
            <w:r w:rsidRPr="00B939E2">
              <w:rPr>
                <w:rStyle w:val="ac"/>
                <w:noProof/>
              </w:rPr>
              <w:t>3.7 Создание объекта «Выбор дисциплин»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_Toc118812338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552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0CC5" w:rsidRDefault="00F80CC5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8812339" w:history="1">
            <w:r w:rsidRPr="00B939E2">
              <w:rPr>
                <w:rStyle w:val="ac"/>
                <w:noProof/>
              </w:rPr>
              <w:t>3.8 Описание объектов «Уроки» и «Журнал»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_Toc118812339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552E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0CC5" w:rsidRDefault="00F80CC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18812340" w:history="1">
            <w:r w:rsidRPr="00B939E2">
              <w:rPr>
                <w:rStyle w:val="ac"/>
                <w:noProof/>
              </w:rPr>
              <w:t>4 Формирование отчетной документации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_Toc118812340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552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5B08" w:rsidRDefault="003A5B08">
          <w:r w:rsidRPr="00E66232">
            <w:rPr>
              <w:b/>
              <w:bCs/>
            </w:rPr>
            <w:fldChar w:fldCharType="end"/>
          </w:r>
        </w:p>
      </w:sdtContent>
    </w:sdt>
    <w:p w:rsidR="003A5B08" w:rsidRDefault="003A5B08" w:rsidP="002C2FD4">
      <w:pPr>
        <w:pStyle w:val="a7"/>
        <w:jc w:val="left"/>
      </w:pPr>
    </w:p>
    <w:p w:rsidR="003A5B08" w:rsidRDefault="003A5B08" w:rsidP="003A5B08">
      <w:pPr>
        <w:pStyle w:val="a7"/>
      </w:pPr>
      <w:r>
        <w:br w:type="page"/>
      </w:r>
    </w:p>
    <w:p w:rsidR="002C2FD4" w:rsidRPr="00B5788A" w:rsidRDefault="00B528AD" w:rsidP="00B528AD">
      <w:pPr>
        <w:pStyle w:val="aa"/>
        <w:rPr>
          <w:sz w:val="28"/>
          <w:lang w:val="ru-RU"/>
        </w:rPr>
      </w:pPr>
      <w:bookmarkStart w:id="2" w:name="_Toc118812326"/>
      <w:r w:rsidRPr="00B5788A">
        <w:rPr>
          <w:sz w:val="28"/>
          <w:lang w:val="ru-RU"/>
        </w:rPr>
        <w:lastRenderedPageBreak/>
        <w:t>1 Введение</w:t>
      </w:r>
      <w:bookmarkEnd w:id="2"/>
    </w:p>
    <w:p w:rsidR="00B528AD" w:rsidRDefault="00B528AD" w:rsidP="00B528AD">
      <w:pPr>
        <w:pStyle w:val="22"/>
      </w:pPr>
      <w:bookmarkStart w:id="3" w:name="_Toc118812327"/>
      <w:r>
        <w:t>1.1 Область применения</w:t>
      </w:r>
      <w:bookmarkEnd w:id="3"/>
    </w:p>
    <w:p w:rsidR="00B528AD" w:rsidRDefault="00B528AD" w:rsidP="00B528AD">
      <w:pPr>
        <w:pStyle w:val="a7"/>
      </w:pPr>
      <w:r>
        <w:t xml:space="preserve"> </w:t>
      </w:r>
      <w:r w:rsidRPr="00B528AD">
        <w:t xml:space="preserve">Пользовательский интерфейс </w:t>
      </w:r>
      <w:r>
        <w:t>ИССЛ</w:t>
      </w:r>
      <w:r w:rsidRPr="00B528AD">
        <w:t xml:space="preserve"> обеспечивает информационную поддержку деятельности </w:t>
      </w:r>
      <w:r>
        <w:t>администратора ИССЛ</w:t>
      </w:r>
      <w:r w:rsidRPr="00B528AD">
        <w:t xml:space="preserve"> при выполнении следующих операций: </w:t>
      </w:r>
      <w:r w:rsidRPr="00B528AD">
        <w:softHyphen/>
        <w:t xml:space="preserve"> </w:t>
      </w:r>
    </w:p>
    <w:p w:rsidR="00AD0E0F" w:rsidRDefault="00AD0E0F" w:rsidP="00B528AD">
      <w:pPr>
        <w:pStyle w:val="a2"/>
      </w:pPr>
      <w:r>
        <w:t>регистрация</w:t>
      </w:r>
      <w:r w:rsidR="00B528AD" w:rsidRPr="00B528AD">
        <w:t xml:space="preserve"> </w:t>
      </w:r>
      <w:r w:rsidR="00B528AD">
        <w:t>преподавательского состава</w:t>
      </w:r>
      <w:r>
        <w:t>,</w:t>
      </w:r>
    </w:p>
    <w:p w:rsidR="00AD0E0F" w:rsidRDefault="00AD0E0F" w:rsidP="00B528AD">
      <w:pPr>
        <w:pStyle w:val="a2"/>
      </w:pPr>
      <w:r>
        <w:t>регистрация обучающихся,</w:t>
      </w:r>
    </w:p>
    <w:p w:rsidR="00AD0E0F" w:rsidRDefault="00AD0E0F" w:rsidP="00B528AD">
      <w:pPr>
        <w:pStyle w:val="a2"/>
      </w:pPr>
      <w:r>
        <w:t>распределение обучающихся по дисциплинам,</w:t>
      </w:r>
    </w:p>
    <w:p w:rsidR="00AD0E0F" w:rsidRDefault="00AD0E0F" w:rsidP="00B528AD">
      <w:pPr>
        <w:pStyle w:val="a2"/>
      </w:pPr>
      <w:r>
        <w:t>формирование отчетной документации.</w:t>
      </w:r>
    </w:p>
    <w:p w:rsidR="00AD0E0F" w:rsidRDefault="00AD0E0F" w:rsidP="00AD0E0F">
      <w:pPr>
        <w:pStyle w:val="a2"/>
        <w:numPr>
          <w:ilvl w:val="0"/>
          <w:numId w:val="0"/>
        </w:numPr>
        <w:ind w:left="1418"/>
      </w:pPr>
    </w:p>
    <w:p w:rsidR="00AD0E0F" w:rsidRDefault="00AD0E0F" w:rsidP="00AD0E0F">
      <w:pPr>
        <w:pStyle w:val="22"/>
      </w:pPr>
      <w:bookmarkStart w:id="4" w:name="_Toc118812328"/>
      <w:r>
        <w:t>1.2 Уровень подготовки пользователя</w:t>
      </w:r>
      <w:bookmarkEnd w:id="4"/>
    </w:p>
    <w:p w:rsidR="00AD0E0F" w:rsidRDefault="00B528AD" w:rsidP="00AD0E0F">
      <w:pPr>
        <w:pStyle w:val="a7"/>
      </w:pPr>
      <w:r w:rsidRPr="00AD0E0F">
        <w:t xml:space="preserve">Для эксплуатации </w:t>
      </w:r>
      <w:r w:rsidR="00AD0E0F">
        <w:t>ИССЛ</w:t>
      </w:r>
      <w:r w:rsidRPr="00AD0E0F">
        <w:t xml:space="preserve"> определены следующие роли:</w:t>
      </w:r>
    </w:p>
    <w:p w:rsidR="00AD0E0F" w:rsidRDefault="00AD0E0F" w:rsidP="00AD0E0F">
      <w:pPr>
        <w:pStyle w:val="a2"/>
      </w:pPr>
      <w:r>
        <w:t>администратор.</w:t>
      </w:r>
    </w:p>
    <w:p w:rsidR="00AD0E0F" w:rsidRDefault="00AD0E0F" w:rsidP="00AD0E0F">
      <w:pPr>
        <w:pStyle w:val="a2"/>
        <w:numPr>
          <w:ilvl w:val="0"/>
          <w:numId w:val="0"/>
        </w:numPr>
        <w:ind w:left="1418"/>
      </w:pPr>
    </w:p>
    <w:p w:rsidR="00AD0E0F" w:rsidRDefault="00B96C18" w:rsidP="00B528AD">
      <w:pPr>
        <w:pStyle w:val="a7"/>
        <w:ind w:left="709" w:firstLine="0"/>
      </w:pPr>
      <w:r>
        <w:t>Администратор</w:t>
      </w:r>
      <w:r w:rsidR="00B528AD">
        <w:t xml:space="preserve"> должен: </w:t>
      </w:r>
    </w:p>
    <w:p w:rsidR="00B96C18" w:rsidRDefault="00B96C18" w:rsidP="00B96C18">
      <w:pPr>
        <w:pStyle w:val="a2"/>
      </w:pPr>
      <w:r>
        <w:softHyphen/>
        <w:t xml:space="preserve"> и</w:t>
      </w:r>
      <w:r w:rsidR="00B528AD">
        <w:t>меть общие све</w:t>
      </w:r>
      <w:r>
        <w:t>дения о системе и ее назначении,</w:t>
      </w:r>
    </w:p>
    <w:p w:rsidR="00B96C18" w:rsidRDefault="00B96C18" w:rsidP="00B96C18">
      <w:pPr>
        <w:pStyle w:val="a2"/>
      </w:pPr>
      <w:r>
        <w:t>владеть информацией о работе в интерфейсе,</w:t>
      </w:r>
    </w:p>
    <w:p w:rsidR="00B96C18" w:rsidRDefault="00B96C18" w:rsidP="00B96C18">
      <w:pPr>
        <w:pStyle w:val="a2"/>
      </w:pPr>
      <w:r>
        <w:t>о</w:t>
      </w:r>
      <w:r w:rsidR="00B528AD">
        <w:t xml:space="preserve">существлять ведение справочников в </w:t>
      </w:r>
      <w:r>
        <w:t>ИССЛ,</w:t>
      </w:r>
    </w:p>
    <w:p w:rsidR="00B96C18" w:rsidRDefault="00B96C18" w:rsidP="00B96C18">
      <w:pPr>
        <w:pStyle w:val="a2"/>
      </w:pPr>
      <w:r>
        <w:t>о</w:t>
      </w:r>
      <w:r w:rsidR="00B528AD">
        <w:t>беспечивать поддержку взаимодействия с внешними участниками ИС</w:t>
      </w:r>
      <w:r>
        <w:t>СЛ,</w:t>
      </w:r>
    </w:p>
    <w:p w:rsidR="00B528AD" w:rsidRDefault="00B96C18" w:rsidP="00B96C18">
      <w:pPr>
        <w:pStyle w:val="a2"/>
      </w:pPr>
      <w:r>
        <w:t>ф</w:t>
      </w:r>
      <w:r w:rsidR="00B528AD">
        <w:t xml:space="preserve">ормировать </w:t>
      </w:r>
      <w:r>
        <w:t>отчетную документацию</w:t>
      </w:r>
      <w:r w:rsidR="00B528AD">
        <w:t xml:space="preserve"> в </w:t>
      </w:r>
      <w:r>
        <w:t>ИССЛ.</w:t>
      </w:r>
    </w:p>
    <w:p w:rsidR="00B96C18" w:rsidRPr="00B96C18" w:rsidRDefault="00B96C18" w:rsidP="00B96C18">
      <w:pPr>
        <w:pStyle w:val="aa"/>
        <w:rPr>
          <w:sz w:val="28"/>
          <w:lang w:val="ru-RU"/>
        </w:rPr>
      </w:pPr>
      <w:bookmarkStart w:id="5" w:name="_Toc118812329"/>
      <w:r w:rsidRPr="00B96C18">
        <w:rPr>
          <w:sz w:val="28"/>
          <w:lang w:val="ru-RU"/>
        </w:rPr>
        <w:t>2 Назначение и условия применения</w:t>
      </w:r>
      <w:bookmarkEnd w:id="5"/>
    </w:p>
    <w:p w:rsidR="00B96C18" w:rsidRDefault="00B96C18" w:rsidP="00B96C18">
      <w:pPr>
        <w:pStyle w:val="22"/>
      </w:pPr>
      <w:bookmarkStart w:id="6" w:name="_Toc118812330"/>
      <w:r>
        <w:t>2.1 Назначение</w:t>
      </w:r>
      <w:bookmarkEnd w:id="6"/>
    </w:p>
    <w:p w:rsidR="00B96C18" w:rsidRDefault="00B96C18" w:rsidP="00B96C18">
      <w:pPr>
        <w:pStyle w:val="a7"/>
      </w:pPr>
      <w:r w:rsidRPr="00B96C18">
        <w:t xml:space="preserve">ИССЛ предназначена для осуществления информационной поддержки ведения учета успеваемости обучающихся, а также формирования различных </w:t>
      </w:r>
      <w:r>
        <w:t xml:space="preserve">форм </w:t>
      </w:r>
      <w:r w:rsidRPr="00B96C18">
        <w:t>отчетных документов.</w:t>
      </w:r>
    </w:p>
    <w:p w:rsidR="00B96C18" w:rsidRDefault="00B96C18" w:rsidP="00B96C18">
      <w:pPr>
        <w:pStyle w:val="a7"/>
      </w:pPr>
      <w:r>
        <w:t>ИССЛ позволяет:</w:t>
      </w:r>
    </w:p>
    <w:p w:rsidR="00B96C18" w:rsidRDefault="00B96C18" w:rsidP="00B96C18">
      <w:pPr>
        <w:pStyle w:val="a2"/>
      </w:pPr>
      <w:r>
        <w:t>повысить эффективность</w:t>
      </w:r>
      <w:r w:rsidR="00E66232">
        <w:t xml:space="preserve"> исполнения процессов (п. 1.1)</w:t>
      </w:r>
      <w:r w:rsidRPr="00E9229D">
        <w:t xml:space="preserve"> путем сокращения операций,</w:t>
      </w:r>
      <w:r>
        <w:t xml:space="preserve"> выполняемых «вручную».</w:t>
      </w:r>
      <w:r w:rsidRPr="00E9229D">
        <w:t xml:space="preserve"> </w:t>
      </w:r>
    </w:p>
    <w:p w:rsidR="00B96C18" w:rsidRDefault="00E66232" w:rsidP="00B96C18">
      <w:pPr>
        <w:pStyle w:val="a2"/>
      </w:pPr>
      <w:r>
        <w:t>улучшить качество</w:t>
      </w:r>
      <w:r w:rsidR="00B96C18" w:rsidRPr="009E313A">
        <w:t xml:space="preserve"> хранимой и обрабатываемой информации (полнота, достоверность, содержа</w:t>
      </w:r>
      <w:r>
        <w:t>тельность</w:t>
      </w:r>
      <w:r w:rsidR="00B96C18" w:rsidRPr="009E313A">
        <w:t>) и т. п.</w:t>
      </w:r>
    </w:p>
    <w:p w:rsidR="00E66232" w:rsidRDefault="00E66232" w:rsidP="00E14ADE">
      <w:pPr>
        <w:pStyle w:val="a2"/>
      </w:pPr>
      <w:r>
        <w:t>формировать различные отчетные</w:t>
      </w:r>
      <w:r w:rsidR="00B96C18" w:rsidRPr="009E313A">
        <w:t xml:space="preserve"> форм</w:t>
      </w:r>
      <w:r>
        <w:t>ы</w:t>
      </w:r>
      <w:r w:rsidR="00B96C18" w:rsidRPr="009E313A">
        <w:t xml:space="preserve"> документов по заранее предус</w:t>
      </w:r>
      <w:r>
        <w:t>мотренным запросам.</w:t>
      </w:r>
    </w:p>
    <w:p w:rsidR="00B96C18" w:rsidRPr="00B96C18" w:rsidRDefault="00B96C18" w:rsidP="00E66232">
      <w:pPr>
        <w:pStyle w:val="a2"/>
        <w:numPr>
          <w:ilvl w:val="0"/>
          <w:numId w:val="0"/>
        </w:numPr>
        <w:ind w:left="709" w:firstLine="709"/>
      </w:pPr>
      <w:r w:rsidRPr="00B96C18">
        <w:t xml:space="preserve"> </w:t>
      </w:r>
    </w:p>
    <w:p w:rsidR="00B96C18" w:rsidRDefault="00B96C18" w:rsidP="00B96C18">
      <w:pPr>
        <w:pStyle w:val="a7"/>
      </w:pPr>
      <w:r>
        <w:br w:type="page"/>
      </w:r>
    </w:p>
    <w:p w:rsidR="00B96C18" w:rsidRPr="00B5788A" w:rsidRDefault="00E66232" w:rsidP="00E66232">
      <w:pPr>
        <w:pStyle w:val="aa"/>
        <w:rPr>
          <w:sz w:val="28"/>
          <w:lang w:val="ru-RU"/>
        </w:rPr>
      </w:pPr>
      <w:bookmarkStart w:id="7" w:name="_Toc118812331"/>
      <w:r w:rsidRPr="00B5788A">
        <w:rPr>
          <w:sz w:val="28"/>
          <w:lang w:val="ru-RU"/>
        </w:rPr>
        <w:lastRenderedPageBreak/>
        <w:t>3 Работа с системой</w:t>
      </w:r>
      <w:bookmarkEnd w:id="7"/>
    </w:p>
    <w:p w:rsidR="00BB0004" w:rsidRPr="00B5788A" w:rsidRDefault="00BB0004" w:rsidP="00B5788A">
      <w:pPr>
        <w:pStyle w:val="22"/>
      </w:pPr>
      <w:bookmarkStart w:id="8" w:name="_Toc118812332"/>
      <w:r w:rsidRPr="00B5788A">
        <w:t>3.1 Авторизация</w:t>
      </w:r>
      <w:r w:rsidR="002C2FD4" w:rsidRPr="00B5788A">
        <w:t xml:space="preserve"> пользователя</w:t>
      </w:r>
      <w:bookmarkEnd w:id="8"/>
      <w:r w:rsidR="002C2FD4" w:rsidRPr="00B5788A">
        <w:t xml:space="preserve"> </w:t>
      </w:r>
    </w:p>
    <w:p w:rsidR="00BB0004" w:rsidRDefault="00BB0004" w:rsidP="00BB0004">
      <w:pPr>
        <w:spacing w:after="200" w:line="276" w:lineRule="auto"/>
      </w:pPr>
      <w:r>
        <w:t>Вход в</w:t>
      </w:r>
      <w:r w:rsidR="002C2FD4">
        <w:t xml:space="preserve"> административную часть осуществляется с использованием личного логина и пароля</w:t>
      </w:r>
      <w:r w:rsidR="00876412">
        <w:t xml:space="preserve"> (рис. 1)</w:t>
      </w:r>
      <w:r w:rsidR="002C2FD4">
        <w:t xml:space="preserve">. </w:t>
      </w:r>
    </w:p>
    <w:p w:rsidR="00BB0004" w:rsidRDefault="00BB0004" w:rsidP="00BB0004">
      <w:pPr>
        <w:spacing w:after="200" w:line="276" w:lineRule="auto"/>
        <w:jc w:val="center"/>
      </w:pPr>
      <w:r>
        <w:rPr>
          <w:noProof/>
        </w:rPr>
        <w:drawing>
          <wp:inline distT="0" distB="0" distL="0" distR="0" wp14:anchorId="6E5AA38B" wp14:editId="2640F90B">
            <wp:extent cx="4000427" cy="3497580"/>
            <wp:effectExtent l="0" t="0" r="63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авторизация.jp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56"/>
                    <a:stretch/>
                  </pic:blipFill>
                  <pic:spPr bwMode="auto">
                    <a:xfrm>
                      <a:off x="0" y="0"/>
                      <a:ext cx="4020331" cy="3514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004" w:rsidRPr="00BB0004" w:rsidRDefault="00BB0004" w:rsidP="00BB0004">
      <w:pPr>
        <w:spacing w:after="200" w:line="276" w:lineRule="auto"/>
        <w:jc w:val="center"/>
        <w:rPr>
          <w:sz w:val="28"/>
          <w:szCs w:val="28"/>
        </w:rPr>
      </w:pPr>
      <w:r w:rsidRPr="00BB0004">
        <w:rPr>
          <w:sz w:val="28"/>
          <w:szCs w:val="28"/>
        </w:rPr>
        <w:t>Рисунок 1 – Авторизация в ИССЛ</w:t>
      </w:r>
    </w:p>
    <w:p w:rsidR="002C2FD4" w:rsidRDefault="002C2FD4" w:rsidP="00BB0004">
      <w:pPr>
        <w:pStyle w:val="a7"/>
      </w:pPr>
      <w:r>
        <w:t>После заполнения формы входа и нажатия на кнопку «Войти», при условии ввода верного логина и пароля, пользователь авторизуетс</w:t>
      </w:r>
      <w:r w:rsidR="00BB0004">
        <w:t>я на сайте и может использовать а</w:t>
      </w:r>
      <w:r>
        <w:t xml:space="preserve">дминистративное </w:t>
      </w:r>
      <w:r w:rsidR="00021294">
        <w:t xml:space="preserve">главное </w:t>
      </w:r>
      <w:r>
        <w:t>меню</w:t>
      </w:r>
      <w:r w:rsidR="00876412">
        <w:t xml:space="preserve"> (рис. 2)</w:t>
      </w:r>
      <w:r>
        <w:t>.</w:t>
      </w:r>
    </w:p>
    <w:p w:rsidR="00BB0004" w:rsidRDefault="00021294" w:rsidP="00021294">
      <w:pPr>
        <w:pStyle w:val="a7"/>
        <w:jc w:val="center"/>
      </w:pPr>
      <w:r>
        <w:rPr>
          <w:noProof/>
        </w:rPr>
        <w:drawing>
          <wp:inline distT="0" distB="0" distL="0" distR="0" wp14:anchorId="259EE40E" wp14:editId="5B9FA462">
            <wp:extent cx="5570220" cy="305632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главное меню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029" cy="305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294" w:rsidRDefault="00021294" w:rsidP="00021294">
      <w:pPr>
        <w:pStyle w:val="a7"/>
        <w:jc w:val="center"/>
      </w:pPr>
      <w:r>
        <w:t>Рисунок 2 – Главное меню</w:t>
      </w:r>
    </w:p>
    <w:p w:rsidR="002C2FD4" w:rsidRDefault="002C2FD4" w:rsidP="002C2FD4">
      <w:pPr>
        <w:pStyle w:val="a7"/>
        <w:jc w:val="left"/>
      </w:pPr>
    </w:p>
    <w:p w:rsidR="00021294" w:rsidRPr="00B5788A" w:rsidRDefault="00021294" w:rsidP="00B5788A">
      <w:pPr>
        <w:pStyle w:val="22"/>
      </w:pPr>
      <w:bookmarkStart w:id="9" w:name="_Toc118812333"/>
      <w:r w:rsidRPr="00B5788A">
        <w:lastRenderedPageBreak/>
        <w:t>3.2 Регистрация пользователей системы</w:t>
      </w:r>
      <w:bookmarkEnd w:id="9"/>
    </w:p>
    <w:p w:rsidR="00021294" w:rsidRDefault="00021294" w:rsidP="00021294">
      <w:pPr>
        <w:pStyle w:val="a7"/>
      </w:pPr>
      <w:r>
        <w:t xml:space="preserve">Регистрация пользователей системы доступна только пользователю с ролью Администратор. </w:t>
      </w:r>
      <w:r w:rsidR="00CE0EDD">
        <w:t>Пользователь необходим для дальнейшей регистрации преподавателя.</w:t>
      </w:r>
    </w:p>
    <w:p w:rsidR="00021294" w:rsidRDefault="00021294" w:rsidP="00021294">
      <w:pPr>
        <w:pStyle w:val="a7"/>
      </w:pPr>
      <w:r>
        <w:t xml:space="preserve">Для создания записи о пользователе необходимо </w:t>
      </w:r>
      <w:r w:rsidR="00CE0EDD">
        <w:t xml:space="preserve">нажать в </w:t>
      </w:r>
      <w:r>
        <w:t>пункт</w:t>
      </w:r>
      <w:r w:rsidR="00CE0EDD">
        <w:t>е меню «Пользователи и группы</w:t>
      </w:r>
      <w:r>
        <w:t>»</w:t>
      </w:r>
      <w:r w:rsidR="00CE0EDD">
        <w:t xml:space="preserve"> в строфе «Пользователи»</w:t>
      </w:r>
      <w:r>
        <w:t xml:space="preserve"> </w:t>
      </w:r>
      <w:r w:rsidR="00CE0EDD">
        <w:t>на кнопку «+ Добавить»</w:t>
      </w:r>
      <w:r w:rsidR="00876412">
        <w:t xml:space="preserve"> (</w:t>
      </w:r>
      <w:r w:rsidR="00CE0EDD">
        <w:t>рис. 3).</w:t>
      </w:r>
    </w:p>
    <w:p w:rsidR="00CE0EDD" w:rsidRDefault="00CE0EDD" w:rsidP="00CE0EDD">
      <w:pPr>
        <w:pStyle w:val="a7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721F64" wp14:editId="332B065C">
                <wp:simplePos x="0" y="0"/>
                <wp:positionH relativeFrom="column">
                  <wp:posOffset>3850005</wp:posOffset>
                </wp:positionH>
                <wp:positionV relativeFrom="paragraph">
                  <wp:posOffset>715010</wp:posOffset>
                </wp:positionV>
                <wp:extent cx="358140" cy="152400"/>
                <wp:effectExtent l="0" t="38100" r="60960" b="19050"/>
                <wp:wrapNone/>
                <wp:docPr id="4" name="Прямая со стрелко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8140" cy="15240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D666BB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" o:spid="_x0000_s1026" type="#_x0000_t32" style="position:absolute;margin-left:303.15pt;margin-top:56.3pt;width:28.2pt;height:12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" strokecolor="#bc4542 [3045]" strokeweight="1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9FD8C2" wp14:editId="534B3C14">
            <wp:extent cx="5778807" cy="10820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главное меню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47" t="71307" r="34013" b="5988"/>
                    <a:stretch/>
                  </pic:blipFill>
                  <pic:spPr bwMode="auto">
                    <a:xfrm>
                      <a:off x="0" y="0"/>
                      <a:ext cx="5803252" cy="1086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EDD" w:rsidRDefault="00CE0EDD" w:rsidP="00CE0EDD">
      <w:pPr>
        <w:pStyle w:val="a7"/>
        <w:jc w:val="center"/>
      </w:pPr>
      <w:r>
        <w:t>Рисунок 3 – Регистрация пользователей</w:t>
      </w:r>
    </w:p>
    <w:p w:rsidR="00CE0EDD" w:rsidRDefault="00CE0EDD" w:rsidP="00CE0EDD">
      <w:pPr>
        <w:pStyle w:val="a7"/>
        <w:jc w:val="center"/>
      </w:pPr>
    </w:p>
    <w:p w:rsidR="00CE0EDD" w:rsidRDefault="00876412" w:rsidP="00CE0EDD">
      <w:pPr>
        <w:pStyle w:val="a7"/>
      </w:pPr>
      <w:r>
        <w:t>В открывшемся окне (</w:t>
      </w:r>
      <w:r w:rsidR="00CE0EDD">
        <w:t>рис. 4) необходимо заполнить поля:</w:t>
      </w:r>
    </w:p>
    <w:p w:rsidR="00CE0EDD" w:rsidRDefault="00CE0EDD" w:rsidP="00CE0EDD">
      <w:pPr>
        <w:pStyle w:val="a2"/>
      </w:pPr>
      <w:r>
        <w:t>имя пользователя,</w:t>
      </w:r>
    </w:p>
    <w:p w:rsidR="00CE0EDD" w:rsidRDefault="00CE0EDD" w:rsidP="00CE0EDD">
      <w:pPr>
        <w:pStyle w:val="a2"/>
      </w:pPr>
      <w:r>
        <w:t>пароль,</w:t>
      </w:r>
    </w:p>
    <w:p w:rsidR="00CE0EDD" w:rsidRDefault="00CE0EDD" w:rsidP="00CE0EDD">
      <w:pPr>
        <w:pStyle w:val="a2"/>
      </w:pPr>
      <w:r>
        <w:t>подтверждения пароля.</w:t>
      </w:r>
    </w:p>
    <w:p w:rsidR="00CE0EDD" w:rsidRDefault="00CE0EDD" w:rsidP="00CE0EDD">
      <w:pPr>
        <w:pStyle w:val="a2"/>
        <w:numPr>
          <w:ilvl w:val="0"/>
          <w:numId w:val="0"/>
        </w:numPr>
        <w:ind w:left="709" w:firstLine="709"/>
        <w:jc w:val="center"/>
      </w:pPr>
      <w:r>
        <w:rPr>
          <w:noProof/>
        </w:rPr>
        <w:drawing>
          <wp:inline distT="0" distB="0" distL="0" distR="0" wp14:anchorId="084CAE8D" wp14:editId="00D0FE31">
            <wp:extent cx="5210562" cy="296091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добавление пользователя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616" cy="296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EDD" w:rsidRDefault="00CE0EDD" w:rsidP="00CE0EDD">
      <w:pPr>
        <w:pStyle w:val="a2"/>
        <w:numPr>
          <w:ilvl w:val="0"/>
          <w:numId w:val="0"/>
        </w:numPr>
        <w:ind w:left="709" w:firstLine="709"/>
        <w:jc w:val="center"/>
      </w:pPr>
      <w:r>
        <w:t>Рисунок 4 – Добавление пользователя</w:t>
      </w:r>
    </w:p>
    <w:p w:rsidR="00CE0EDD" w:rsidRDefault="00CE0EDD" w:rsidP="00CE0EDD">
      <w:pPr>
        <w:pStyle w:val="a2"/>
        <w:numPr>
          <w:ilvl w:val="0"/>
          <w:numId w:val="0"/>
        </w:numPr>
        <w:ind w:left="709" w:firstLine="709"/>
        <w:jc w:val="center"/>
      </w:pPr>
    </w:p>
    <w:p w:rsidR="00DE6E87" w:rsidRDefault="00DE6E87" w:rsidP="00DE6E87">
      <w:pPr>
        <w:pStyle w:val="a7"/>
      </w:pPr>
      <w:r>
        <w:t>Для просмотра всех пользователей и наделением их дополнительной информацией и правами необходимо нажать «Пользователи»</w:t>
      </w:r>
      <w:r w:rsidR="00876412">
        <w:t xml:space="preserve"> или кнопку «Изменить»</w:t>
      </w:r>
      <w:r>
        <w:t xml:space="preserve"> (рис. 5).</w:t>
      </w:r>
    </w:p>
    <w:p w:rsidR="00DE6E87" w:rsidRDefault="00DE6E87" w:rsidP="00DE6E87">
      <w:pPr>
        <w:pStyle w:val="a7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B43C4B" wp14:editId="597A06AD">
                <wp:simplePos x="0" y="0"/>
                <wp:positionH relativeFrom="column">
                  <wp:posOffset>1712051</wp:posOffset>
                </wp:positionH>
                <wp:positionV relativeFrom="paragraph">
                  <wp:posOffset>645341</wp:posOffset>
                </wp:positionV>
                <wp:extent cx="510540" cy="106680"/>
                <wp:effectExtent l="38100" t="57150" r="22860" b="26670"/>
                <wp:wrapNone/>
                <wp:docPr id="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0540" cy="10668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09AAF" id="Прямая со стрелкой 7" o:spid="_x0000_s1026" type="#_x0000_t32" style="position:absolute;margin-left:134.8pt;margin-top:50.8pt;width:40.2pt;height:8.4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" strokecolor="#bc4542 [3045]" strokeweight="1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5F02C6" wp14:editId="0CFA3D4D">
            <wp:extent cx="5045528" cy="944738"/>
            <wp:effectExtent l="0" t="0" r="317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главное меню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47" t="71307" r="34013" b="5988"/>
                    <a:stretch/>
                  </pic:blipFill>
                  <pic:spPr bwMode="auto">
                    <a:xfrm>
                      <a:off x="0" y="0"/>
                      <a:ext cx="5100635" cy="955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6E87" w:rsidRDefault="00DE6E87" w:rsidP="00DE6E87">
      <w:pPr>
        <w:pStyle w:val="a7"/>
        <w:jc w:val="center"/>
      </w:pPr>
      <w:r>
        <w:t>Рисунок 5 – Просмотр существующих пользователей</w:t>
      </w:r>
    </w:p>
    <w:p w:rsidR="00DE6E87" w:rsidRDefault="00876412" w:rsidP="00DE6E87">
      <w:pPr>
        <w:pStyle w:val="a7"/>
      </w:pPr>
      <w:r>
        <w:lastRenderedPageBreak/>
        <w:t>В открывшемся окне (</w:t>
      </w:r>
      <w:r w:rsidR="00DE6E87">
        <w:t xml:space="preserve">рис. 6) можно просмотреть существующих пользователей, а также изменить их. </w:t>
      </w:r>
    </w:p>
    <w:p w:rsidR="00DE6E87" w:rsidRDefault="00DE6E87" w:rsidP="00DE6E87">
      <w:pPr>
        <w:pStyle w:val="a7"/>
        <w:jc w:val="center"/>
      </w:pPr>
      <w:r>
        <w:rPr>
          <w:noProof/>
        </w:rPr>
        <w:drawing>
          <wp:inline distT="0" distB="0" distL="0" distR="0" wp14:anchorId="770E5E81" wp14:editId="7D4C6928">
            <wp:extent cx="5653778" cy="2473037"/>
            <wp:effectExtent l="0" t="0" r="444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210" b="14025"/>
                    <a:stretch/>
                  </pic:blipFill>
                  <pic:spPr bwMode="auto">
                    <a:xfrm>
                      <a:off x="0" y="0"/>
                      <a:ext cx="5672875" cy="2481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6E87" w:rsidRDefault="00DE6E87" w:rsidP="00DE6E87">
      <w:pPr>
        <w:pStyle w:val="a7"/>
        <w:jc w:val="center"/>
      </w:pPr>
      <w:r>
        <w:t>Рисунок 6 – Существующие пользователи</w:t>
      </w:r>
    </w:p>
    <w:p w:rsidR="00DE6E87" w:rsidRDefault="00DE6E87" w:rsidP="00DE6E87">
      <w:pPr>
        <w:pStyle w:val="a7"/>
        <w:jc w:val="center"/>
      </w:pPr>
    </w:p>
    <w:p w:rsidR="00DE6E87" w:rsidRDefault="00DE6E87" w:rsidP="00DE6E87">
      <w:pPr>
        <w:pStyle w:val="a7"/>
      </w:pPr>
      <w:r>
        <w:t>Для того чтобы изменить данные о пользователях необходимо выбрать нужного пользователя и в открывшемся окне изменить необходимые данные (рис. 7).</w:t>
      </w:r>
    </w:p>
    <w:p w:rsidR="00DE6E87" w:rsidRDefault="00DE6E87" w:rsidP="00DE6E87">
      <w:pPr>
        <w:pStyle w:val="a7"/>
      </w:pPr>
      <w:r>
        <w:rPr>
          <w:noProof/>
        </w:rPr>
        <w:drawing>
          <wp:inline distT="0" distB="0" distL="0" distR="0" wp14:anchorId="776B0BC1" wp14:editId="60AEDE6D">
            <wp:extent cx="5939642" cy="2902527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293" b="4830"/>
                    <a:stretch/>
                  </pic:blipFill>
                  <pic:spPr bwMode="auto">
                    <a:xfrm>
                      <a:off x="0" y="0"/>
                      <a:ext cx="5939642" cy="2902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3B4E" w:rsidRDefault="00213B4E" w:rsidP="00213B4E">
      <w:pPr>
        <w:ind w:firstLine="709"/>
        <w:jc w:val="center"/>
      </w:pPr>
      <w:r w:rsidRPr="00213B4E">
        <w:rPr>
          <w:noProof/>
        </w:rPr>
        <w:drawing>
          <wp:inline distT="0" distB="0" distL="0" distR="0" wp14:anchorId="2F97EA6B" wp14:editId="7208D725">
            <wp:extent cx="5929572" cy="14732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7268" b="8561"/>
                    <a:stretch/>
                  </pic:blipFill>
                  <pic:spPr bwMode="auto">
                    <a:xfrm>
                      <a:off x="0" y="0"/>
                      <a:ext cx="5936067" cy="1474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3B4E" w:rsidRPr="00196233" w:rsidRDefault="00213B4E" w:rsidP="00213B4E">
      <w:pPr>
        <w:ind w:firstLine="709"/>
        <w:jc w:val="center"/>
        <w:rPr>
          <w:sz w:val="28"/>
        </w:rPr>
      </w:pPr>
      <w:r w:rsidRPr="00196233">
        <w:rPr>
          <w:sz w:val="28"/>
        </w:rPr>
        <w:t>Рисунок 7 – Изменение данных пользователей</w:t>
      </w:r>
    </w:p>
    <w:p w:rsidR="00DE6E87" w:rsidRDefault="00DE6E87" w:rsidP="00DE6E87">
      <w:pPr>
        <w:pStyle w:val="a7"/>
      </w:pPr>
    </w:p>
    <w:p w:rsidR="00213B4E" w:rsidRDefault="00213B4E">
      <w:pPr>
        <w:spacing w:after="200" w:line="276" w:lineRule="auto"/>
        <w:rPr>
          <w:color w:val="000000" w:themeColor="text1"/>
          <w:sz w:val="28"/>
        </w:rPr>
      </w:pPr>
      <w:r>
        <w:br w:type="page"/>
      </w:r>
    </w:p>
    <w:p w:rsidR="00213B4E" w:rsidRDefault="00213B4E" w:rsidP="00213B4E">
      <w:pPr>
        <w:pStyle w:val="a7"/>
      </w:pPr>
      <w:r>
        <w:lastRenderedPageBreak/>
        <w:t>В целях полноты информации необходимо заполнить данные:</w:t>
      </w:r>
    </w:p>
    <w:p w:rsidR="00213B4E" w:rsidRDefault="00213B4E" w:rsidP="00213B4E">
      <w:pPr>
        <w:pStyle w:val="a2"/>
      </w:pPr>
      <w:r>
        <w:t>персональная информация,</w:t>
      </w:r>
    </w:p>
    <w:p w:rsidR="00213B4E" w:rsidRDefault="00213B4E" w:rsidP="00213B4E">
      <w:pPr>
        <w:pStyle w:val="a2"/>
      </w:pPr>
      <w:r>
        <w:t>права доступа.</w:t>
      </w:r>
    </w:p>
    <w:p w:rsidR="00213B4E" w:rsidRDefault="00213B4E" w:rsidP="00213B4E">
      <w:pPr>
        <w:pStyle w:val="a2"/>
        <w:numPr>
          <w:ilvl w:val="0"/>
          <w:numId w:val="0"/>
        </w:numPr>
        <w:ind w:left="709"/>
      </w:pPr>
      <w:r>
        <w:t xml:space="preserve">Если данный пользователь </w:t>
      </w:r>
      <w:r w:rsidR="00076ADC">
        <w:t>не</w:t>
      </w:r>
      <w:r w:rsidR="002D29F8">
        <w:t>действительный, то в данном окне его можно удалить (рис. 8).</w:t>
      </w:r>
    </w:p>
    <w:p w:rsidR="002D29F8" w:rsidRDefault="002D29F8" w:rsidP="002D29F8">
      <w:pPr>
        <w:pStyle w:val="a2"/>
        <w:numPr>
          <w:ilvl w:val="0"/>
          <w:numId w:val="0"/>
        </w:numPr>
        <w:ind w:left="709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832A332" wp14:editId="29AB9FA4">
                <wp:simplePos x="0" y="0"/>
                <wp:positionH relativeFrom="column">
                  <wp:posOffset>2257425</wp:posOffset>
                </wp:positionH>
                <wp:positionV relativeFrom="paragraph">
                  <wp:posOffset>1297940</wp:posOffset>
                </wp:positionV>
                <wp:extent cx="510540" cy="106680"/>
                <wp:effectExtent l="38100" t="57150" r="22860" b="26670"/>
                <wp:wrapNone/>
                <wp:docPr id="13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0540" cy="10668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F3AE4" id="Прямая со стрелкой 13" o:spid="_x0000_s1026" type="#_x0000_t32" style="position:absolute;margin-left:177.75pt;margin-top:102.2pt;width:40.2pt;height:8.4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" strokecolor="#bc4542 [3045]" strokeweight="1pt">
                <v:stroke endarrow="block"/>
              </v:shape>
            </w:pict>
          </mc:Fallback>
        </mc:AlternateContent>
      </w:r>
      <w:r w:rsidRPr="00213B4E">
        <w:rPr>
          <w:noProof/>
        </w:rPr>
        <w:drawing>
          <wp:inline distT="0" distB="0" distL="0" distR="0" wp14:anchorId="38180E53" wp14:editId="0DEA6564">
            <wp:extent cx="5781040" cy="143629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7268" b="8561"/>
                    <a:stretch/>
                  </pic:blipFill>
                  <pic:spPr bwMode="auto">
                    <a:xfrm>
                      <a:off x="0" y="0"/>
                      <a:ext cx="5808348" cy="1443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29F8" w:rsidRDefault="002D29F8" w:rsidP="002D29F8">
      <w:pPr>
        <w:pStyle w:val="a2"/>
        <w:numPr>
          <w:ilvl w:val="0"/>
          <w:numId w:val="0"/>
        </w:numPr>
        <w:ind w:left="709"/>
        <w:jc w:val="center"/>
      </w:pPr>
      <w:r>
        <w:t>Рисунок 8 – Удаление пользователя</w:t>
      </w:r>
    </w:p>
    <w:p w:rsidR="002D29F8" w:rsidRDefault="002D29F8" w:rsidP="002D29F8">
      <w:pPr>
        <w:pStyle w:val="a2"/>
        <w:numPr>
          <w:ilvl w:val="0"/>
          <w:numId w:val="0"/>
        </w:numPr>
        <w:ind w:left="709"/>
        <w:jc w:val="center"/>
      </w:pPr>
    </w:p>
    <w:p w:rsidR="00364114" w:rsidRDefault="00364114" w:rsidP="00B5788A">
      <w:pPr>
        <w:pStyle w:val="22"/>
      </w:pPr>
      <w:bookmarkStart w:id="10" w:name="_Toc118812334"/>
      <w:r>
        <w:t>3.3 Создание объекта «Преподаватель»</w:t>
      </w:r>
      <w:bookmarkEnd w:id="10"/>
    </w:p>
    <w:p w:rsidR="00826674" w:rsidRDefault="00826674" w:rsidP="00826674">
      <w:pPr>
        <w:pStyle w:val="a7"/>
      </w:pPr>
      <w:r>
        <w:t>Выше был представлен алгоритм создания объекта «Пользователь», данный объект необходим для создания объекта «Преподаватель», так как данные: логин и пароль будут необходимы для входа в систему внешним пользователям.</w:t>
      </w:r>
    </w:p>
    <w:p w:rsidR="00826674" w:rsidRDefault="00826674" w:rsidP="00826674">
      <w:pPr>
        <w:pStyle w:val="a7"/>
      </w:pPr>
      <w:r>
        <w:t>Для создания записи о преподавателях необходимо нажать в пункте меню «</w:t>
      </w:r>
      <w:r>
        <w:rPr>
          <w:lang w:val="en-US"/>
        </w:rPr>
        <w:t>MARKS</w:t>
      </w:r>
      <w:r>
        <w:t>» в строфе «</w:t>
      </w:r>
      <w:r>
        <w:rPr>
          <w:lang w:val="en-US"/>
        </w:rPr>
        <w:t>T</w:t>
      </w:r>
      <w:r w:rsidR="00196233">
        <w:rPr>
          <w:lang w:val="en-US"/>
        </w:rPr>
        <w:t>eachers</w:t>
      </w:r>
      <w:r>
        <w:t>» на кнопку «+ Добавить»</w:t>
      </w:r>
      <w:r w:rsidR="00876412">
        <w:t xml:space="preserve"> (</w:t>
      </w:r>
      <w:r>
        <w:t>рис.</w:t>
      </w:r>
      <w:r w:rsidR="00196233">
        <w:t xml:space="preserve"> 9</w:t>
      </w:r>
      <w:r>
        <w:t>).</w:t>
      </w:r>
    </w:p>
    <w:p w:rsidR="00364114" w:rsidRDefault="00196233" w:rsidP="00196233">
      <w:pPr>
        <w:pStyle w:val="a7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4405BA2" wp14:editId="6408396E">
                <wp:simplePos x="0" y="0"/>
                <wp:positionH relativeFrom="column">
                  <wp:posOffset>2410551</wp:posOffset>
                </wp:positionH>
                <wp:positionV relativeFrom="paragraph">
                  <wp:posOffset>1893842</wp:posOffset>
                </wp:positionV>
                <wp:extent cx="414020" cy="101600"/>
                <wp:effectExtent l="0" t="57150" r="5080" b="31750"/>
                <wp:wrapNone/>
                <wp:docPr id="15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4020" cy="10160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49604" id="Прямая со стрелкой 15" o:spid="_x0000_s1026" type="#_x0000_t32" style="position:absolute;margin-left:189.8pt;margin-top:149.1pt;width:32.6pt;height:8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" strokecolor="#bc4542 [3045]" strokeweight="1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901A3D" wp14:editId="754B5180">
            <wp:extent cx="5332842" cy="2926080"/>
            <wp:effectExtent l="0" t="0" r="127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главное меню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317" cy="293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233" w:rsidRDefault="00196233" w:rsidP="00196233">
      <w:pPr>
        <w:pStyle w:val="a7"/>
        <w:jc w:val="center"/>
      </w:pPr>
      <w:r>
        <w:t>Рисунок 9 – Создание преподавателя</w:t>
      </w:r>
    </w:p>
    <w:p w:rsidR="00196233" w:rsidRDefault="00196233" w:rsidP="00196233">
      <w:pPr>
        <w:pStyle w:val="a7"/>
        <w:jc w:val="center"/>
      </w:pPr>
    </w:p>
    <w:p w:rsidR="00196233" w:rsidRDefault="00876412" w:rsidP="00196233">
      <w:pPr>
        <w:pStyle w:val="a7"/>
      </w:pPr>
      <w:r>
        <w:t>В открывшемся окне (</w:t>
      </w:r>
      <w:r w:rsidR="00196233">
        <w:t>рис. 10) необходимо заполнить поля:</w:t>
      </w:r>
    </w:p>
    <w:p w:rsidR="00196233" w:rsidRDefault="00196233" w:rsidP="00196233">
      <w:pPr>
        <w:pStyle w:val="a2"/>
      </w:pPr>
      <w:r>
        <w:t>фамилия,</w:t>
      </w:r>
    </w:p>
    <w:p w:rsidR="00196233" w:rsidRDefault="00196233" w:rsidP="00196233">
      <w:pPr>
        <w:pStyle w:val="a2"/>
      </w:pPr>
      <w:r>
        <w:t>имя,</w:t>
      </w:r>
    </w:p>
    <w:p w:rsidR="00196233" w:rsidRDefault="00196233" w:rsidP="00196233">
      <w:pPr>
        <w:pStyle w:val="a2"/>
      </w:pPr>
      <w:r>
        <w:t>отчество,</w:t>
      </w:r>
    </w:p>
    <w:p w:rsidR="00196233" w:rsidRDefault="00196233" w:rsidP="00196233">
      <w:pPr>
        <w:pStyle w:val="a2"/>
      </w:pPr>
      <w:r>
        <w:t xml:space="preserve">выбрать </w:t>
      </w:r>
      <w:r>
        <w:rPr>
          <w:lang w:val="en-US"/>
        </w:rPr>
        <w:t>user</w:t>
      </w:r>
      <w:r w:rsidRPr="00196233">
        <w:t xml:space="preserve"> </w:t>
      </w:r>
      <w:r>
        <w:t>(пользователя которого создали ране</w:t>
      </w:r>
      <w:r w:rsidR="00683B74">
        <w:t>е</w:t>
      </w:r>
      <w:r>
        <w:t>).</w:t>
      </w:r>
    </w:p>
    <w:p w:rsidR="00196233" w:rsidRDefault="00196233" w:rsidP="00196233">
      <w:pPr>
        <w:pStyle w:val="a7"/>
        <w:jc w:val="center"/>
      </w:pPr>
      <w:r>
        <w:rPr>
          <w:noProof/>
        </w:rPr>
        <w:lastRenderedPageBreak/>
        <w:drawing>
          <wp:inline distT="0" distB="0" distL="0" distR="0" wp14:anchorId="6582964E" wp14:editId="5DCD2373">
            <wp:extent cx="5814060" cy="228647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преподаватель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043" cy="228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233" w:rsidRDefault="00196233" w:rsidP="00196233">
      <w:pPr>
        <w:pStyle w:val="a7"/>
        <w:jc w:val="center"/>
      </w:pPr>
      <w:r>
        <w:t xml:space="preserve">Рисунок 10 </w:t>
      </w:r>
      <w:r w:rsidR="00BD58AA">
        <w:t>–</w:t>
      </w:r>
      <w:r>
        <w:t xml:space="preserve"> </w:t>
      </w:r>
      <w:r w:rsidR="00BD58AA">
        <w:t xml:space="preserve">Добавление записи </w:t>
      </w:r>
    </w:p>
    <w:p w:rsidR="00BD58AA" w:rsidRDefault="00BD58AA" w:rsidP="00196233">
      <w:pPr>
        <w:pStyle w:val="a7"/>
        <w:jc w:val="center"/>
      </w:pPr>
    </w:p>
    <w:p w:rsidR="00BD58AA" w:rsidRDefault="00BD58AA" w:rsidP="00BD58AA">
      <w:pPr>
        <w:pStyle w:val="a7"/>
      </w:pPr>
      <w:r>
        <w:t>Для просмотра всех преподавателей необходимо нажать «</w:t>
      </w:r>
      <w:r w:rsidR="00876412">
        <w:rPr>
          <w:lang w:val="en-US"/>
        </w:rPr>
        <w:t>Teachers</w:t>
      </w:r>
      <w:r>
        <w:t xml:space="preserve">» </w:t>
      </w:r>
      <w:r w:rsidR="00876412">
        <w:t xml:space="preserve">или кнопку «Изменить» </w:t>
      </w:r>
      <w:r>
        <w:t>(рис. 11</w:t>
      </w:r>
      <w:r w:rsidR="00876412">
        <w:t>).</w:t>
      </w:r>
    </w:p>
    <w:p w:rsidR="00BD58AA" w:rsidRDefault="00876412" w:rsidP="00BD58AA">
      <w:pPr>
        <w:pStyle w:val="a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1D5C8F2" wp14:editId="218AC169">
                <wp:simplePos x="0" y="0"/>
                <wp:positionH relativeFrom="column">
                  <wp:posOffset>1003935</wp:posOffset>
                </wp:positionH>
                <wp:positionV relativeFrom="paragraph">
                  <wp:posOffset>1874610</wp:posOffset>
                </wp:positionV>
                <wp:extent cx="337457" cy="108857"/>
                <wp:effectExtent l="38100" t="38100" r="24765" b="24765"/>
                <wp:wrapNone/>
                <wp:docPr id="1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457" cy="108857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C8AD0" id="Прямая со стрелкой 18" o:spid="_x0000_s1026" type="#_x0000_t32" style="position:absolute;margin-left:79.05pt;margin-top:147.6pt;width:26.55pt;height:8.55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" strokecolor="#bc4542 [3045]" strokeweight="1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2A9649" wp14:editId="73D450BF">
            <wp:extent cx="5332730" cy="1992085"/>
            <wp:effectExtent l="0" t="0" r="127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главное меню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918"/>
                    <a:stretch/>
                  </pic:blipFill>
                  <pic:spPr bwMode="auto">
                    <a:xfrm>
                      <a:off x="0" y="0"/>
                      <a:ext cx="5332730" cy="1992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412" w:rsidRDefault="00876412" w:rsidP="00876412">
      <w:pPr>
        <w:pStyle w:val="a7"/>
        <w:jc w:val="center"/>
      </w:pPr>
      <w:r>
        <w:t>Рисунок 11- Просмотр существующих преподавателей</w:t>
      </w:r>
    </w:p>
    <w:p w:rsidR="00876412" w:rsidRDefault="00876412" w:rsidP="00876412">
      <w:pPr>
        <w:pStyle w:val="a7"/>
        <w:jc w:val="center"/>
      </w:pPr>
    </w:p>
    <w:p w:rsidR="00876412" w:rsidRDefault="00876412" w:rsidP="00876412">
      <w:pPr>
        <w:pStyle w:val="a7"/>
      </w:pPr>
      <w:r>
        <w:t xml:space="preserve">В открывшемся окне (рис. 12) можно просмотреть существующих </w:t>
      </w:r>
      <w:r w:rsidR="00DB4B62">
        <w:t>преподавателей,</w:t>
      </w:r>
      <w:r>
        <w:t xml:space="preserve"> а также изменить их. </w:t>
      </w:r>
    </w:p>
    <w:p w:rsidR="00876412" w:rsidRDefault="00876412" w:rsidP="00876412">
      <w:pPr>
        <w:pStyle w:val="a7"/>
      </w:pPr>
      <w:r>
        <w:rPr>
          <w:noProof/>
        </w:rPr>
        <w:drawing>
          <wp:inline distT="0" distB="0" distL="0" distR="0" wp14:anchorId="332AB49C" wp14:editId="085F9D04">
            <wp:extent cx="5939544" cy="2041072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634" b="30272"/>
                    <a:stretch/>
                  </pic:blipFill>
                  <pic:spPr bwMode="auto">
                    <a:xfrm>
                      <a:off x="0" y="0"/>
                      <a:ext cx="5940425" cy="204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412" w:rsidRPr="00196233" w:rsidRDefault="00876412" w:rsidP="00876412">
      <w:pPr>
        <w:ind w:firstLine="709"/>
        <w:jc w:val="center"/>
        <w:rPr>
          <w:sz w:val="28"/>
        </w:rPr>
      </w:pPr>
      <w:r>
        <w:rPr>
          <w:sz w:val="28"/>
        </w:rPr>
        <w:t>Рисунок 12</w:t>
      </w:r>
      <w:r w:rsidRPr="00196233">
        <w:rPr>
          <w:sz w:val="28"/>
        </w:rPr>
        <w:t xml:space="preserve"> –</w:t>
      </w:r>
      <w:r>
        <w:rPr>
          <w:sz w:val="28"/>
        </w:rPr>
        <w:t xml:space="preserve"> Существующие преподаватели</w:t>
      </w:r>
    </w:p>
    <w:p w:rsidR="00876412" w:rsidRDefault="00876412" w:rsidP="00876412">
      <w:pPr>
        <w:pStyle w:val="a7"/>
        <w:jc w:val="center"/>
      </w:pPr>
    </w:p>
    <w:p w:rsidR="00076ADC" w:rsidRDefault="00076ADC" w:rsidP="00076ADC">
      <w:pPr>
        <w:pStyle w:val="a7"/>
      </w:pPr>
      <w:r>
        <w:t>Для того чтобы</w:t>
      </w:r>
      <w:r w:rsidR="00AE1853">
        <w:t xml:space="preserve"> изменить данные о преподавателях</w:t>
      </w:r>
      <w:r>
        <w:t xml:space="preserve"> необходимо выбрать нужного преподавателя и в открывшемся окне изменить необходимые данные (рис. 13).</w:t>
      </w:r>
    </w:p>
    <w:p w:rsidR="00076ADC" w:rsidRDefault="00076ADC" w:rsidP="00076ADC">
      <w:pPr>
        <w:pStyle w:val="a7"/>
      </w:pPr>
      <w:r>
        <w:rPr>
          <w:noProof/>
        </w:rPr>
        <w:lastRenderedPageBreak/>
        <w:drawing>
          <wp:inline distT="0" distB="0" distL="0" distR="0" wp14:anchorId="57175BD9" wp14:editId="362B72EB">
            <wp:extent cx="5560639" cy="2079081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307" b="25221"/>
                    <a:stretch/>
                  </pic:blipFill>
                  <pic:spPr bwMode="auto">
                    <a:xfrm>
                      <a:off x="0" y="0"/>
                      <a:ext cx="5574598" cy="20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ADC" w:rsidRDefault="00076ADC" w:rsidP="00076ADC">
      <w:pPr>
        <w:pStyle w:val="a7"/>
        <w:jc w:val="center"/>
      </w:pPr>
      <w:r>
        <w:t>Рисунок 13 – Изменение данных преподавателя</w:t>
      </w:r>
    </w:p>
    <w:p w:rsidR="00076ADC" w:rsidRDefault="00076ADC" w:rsidP="00076ADC">
      <w:pPr>
        <w:pStyle w:val="a7"/>
        <w:jc w:val="center"/>
      </w:pPr>
    </w:p>
    <w:p w:rsidR="00076ADC" w:rsidRDefault="00076ADC" w:rsidP="00076ADC">
      <w:pPr>
        <w:pStyle w:val="a2"/>
        <w:numPr>
          <w:ilvl w:val="0"/>
          <w:numId w:val="0"/>
        </w:numPr>
        <w:ind w:left="709"/>
      </w:pPr>
      <w:r>
        <w:t>Если данный преподаватель недействительный, то в данном окне его можно удалить</w:t>
      </w:r>
      <w:r w:rsidR="008B6636">
        <w:t xml:space="preserve"> (рис. 14</w:t>
      </w:r>
      <w:r>
        <w:t>).</w:t>
      </w:r>
    </w:p>
    <w:p w:rsidR="00076ADC" w:rsidRDefault="00076ADC" w:rsidP="00076ADC">
      <w:pPr>
        <w:pStyle w:val="a2"/>
        <w:numPr>
          <w:ilvl w:val="0"/>
          <w:numId w:val="0"/>
        </w:numPr>
        <w:ind w:left="709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BE4681B" wp14:editId="447A9944">
                <wp:simplePos x="0" y="0"/>
                <wp:positionH relativeFrom="column">
                  <wp:posOffset>2126797</wp:posOffset>
                </wp:positionH>
                <wp:positionV relativeFrom="paragraph">
                  <wp:posOffset>1646283</wp:posOffset>
                </wp:positionV>
                <wp:extent cx="510540" cy="106680"/>
                <wp:effectExtent l="38100" t="57150" r="22860" b="26670"/>
                <wp:wrapNone/>
                <wp:docPr id="2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0540" cy="10668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FEB09" id="Прямая со стрелкой 21" o:spid="_x0000_s1026" type="#_x0000_t32" style="position:absolute;margin-left:167.45pt;margin-top:129.65pt;width:40.2pt;height:8.4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" strokecolor="#bc4542 [3045]" strokeweight="1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56AE28" wp14:editId="4E63EFF3">
            <wp:extent cx="5560639" cy="2079081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307" b="25221"/>
                    <a:stretch/>
                  </pic:blipFill>
                  <pic:spPr bwMode="auto">
                    <a:xfrm>
                      <a:off x="0" y="0"/>
                      <a:ext cx="5574598" cy="20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ADC" w:rsidRDefault="008B6636" w:rsidP="00076ADC">
      <w:pPr>
        <w:pStyle w:val="a7"/>
        <w:jc w:val="center"/>
      </w:pPr>
      <w:r>
        <w:t>Рисунок 14</w:t>
      </w:r>
      <w:r w:rsidR="00076ADC">
        <w:t xml:space="preserve"> – Удаление преподавателя</w:t>
      </w:r>
    </w:p>
    <w:p w:rsidR="008B6636" w:rsidRDefault="008B6636" w:rsidP="00076ADC">
      <w:pPr>
        <w:pStyle w:val="a7"/>
        <w:jc w:val="center"/>
      </w:pPr>
    </w:p>
    <w:p w:rsidR="00D95254" w:rsidRDefault="00D95254" w:rsidP="00B5788A">
      <w:pPr>
        <w:pStyle w:val="22"/>
      </w:pPr>
      <w:bookmarkStart w:id="11" w:name="_Toc118812335"/>
      <w:r>
        <w:t>3.4 Создание объекта «Предмет»</w:t>
      </w:r>
      <w:bookmarkEnd w:id="11"/>
    </w:p>
    <w:p w:rsidR="00D95254" w:rsidRPr="00D95254" w:rsidRDefault="00D95254" w:rsidP="00D95254">
      <w:pPr>
        <w:pStyle w:val="a7"/>
      </w:pPr>
    </w:p>
    <w:p w:rsidR="00D95254" w:rsidRDefault="00D95254" w:rsidP="00D95254">
      <w:pPr>
        <w:pStyle w:val="a7"/>
      </w:pPr>
      <w:r>
        <w:t xml:space="preserve">Для </w:t>
      </w:r>
      <w:r w:rsidR="00AE1853">
        <w:t>создания записи о предметах</w:t>
      </w:r>
      <w:r>
        <w:t xml:space="preserve"> необходимо нажать в пункте меню «</w:t>
      </w:r>
      <w:r>
        <w:rPr>
          <w:lang w:val="en-US"/>
        </w:rPr>
        <w:t>MARKS</w:t>
      </w:r>
      <w:r>
        <w:t>» в строфе «</w:t>
      </w:r>
      <w:r>
        <w:rPr>
          <w:lang w:val="en-US"/>
        </w:rPr>
        <w:t>Subjects</w:t>
      </w:r>
      <w:r>
        <w:t>» на кнопку «+ Добавить» (рис. 15).</w:t>
      </w:r>
    </w:p>
    <w:p w:rsidR="00D95254" w:rsidRDefault="00D95254" w:rsidP="00D95254">
      <w:pPr>
        <w:pStyle w:val="a7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AF918B0" wp14:editId="713508DA">
                <wp:simplePos x="0" y="0"/>
                <wp:positionH relativeFrom="column">
                  <wp:posOffset>2410460</wp:posOffset>
                </wp:positionH>
                <wp:positionV relativeFrom="paragraph">
                  <wp:posOffset>1528898</wp:posOffset>
                </wp:positionV>
                <wp:extent cx="414020" cy="101600"/>
                <wp:effectExtent l="0" t="57150" r="5080" b="31750"/>
                <wp:wrapNone/>
                <wp:docPr id="24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4020" cy="10160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60C12" id="Прямая со стрелкой 24" o:spid="_x0000_s1026" type="#_x0000_t32" style="position:absolute;margin-left:189.8pt;margin-top:120.4pt;width:32.6pt;height:8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" strokecolor="#bc4542 [3045]" strokeweight="1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A18936" wp14:editId="42199364">
            <wp:extent cx="4811485" cy="2640017"/>
            <wp:effectExtent l="0" t="0" r="825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главное меню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707" cy="264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254" w:rsidRPr="00D95254" w:rsidRDefault="00D95254" w:rsidP="00D95254">
      <w:pPr>
        <w:pStyle w:val="a7"/>
        <w:jc w:val="center"/>
      </w:pPr>
      <w:r>
        <w:t>Рисунок 15 – Создание предмета</w:t>
      </w:r>
    </w:p>
    <w:p w:rsidR="00D95254" w:rsidRDefault="00D95254" w:rsidP="00D95254">
      <w:pPr>
        <w:pStyle w:val="a7"/>
      </w:pPr>
      <w:r>
        <w:lastRenderedPageBreak/>
        <w:t>В открывшемся окне (рис. 16) необходимо заполнить поля:</w:t>
      </w:r>
    </w:p>
    <w:p w:rsidR="00D95254" w:rsidRDefault="00D95254" w:rsidP="00D95254">
      <w:pPr>
        <w:pStyle w:val="a2"/>
      </w:pPr>
      <w:r>
        <w:t>уровень предмета,</w:t>
      </w:r>
    </w:p>
    <w:p w:rsidR="00D95254" w:rsidRDefault="00D95254" w:rsidP="00D95254">
      <w:pPr>
        <w:pStyle w:val="a2"/>
      </w:pPr>
      <w:r>
        <w:t>название предмета,</w:t>
      </w:r>
    </w:p>
    <w:p w:rsidR="00D95254" w:rsidRDefault="00D95254" w:rsidP="00D95254">
      <w:pPr>
        <w:pStyle w:val="a2"/>
      </w:pPr>
      <w:r>
        <w:t>выбрать время начала занятий,</w:t>
      </w:r>
    </w:p>
    <w:p w:rsidR="00D95254" w:rsidRDefault="00D95254" w:rsidP="00D95254">
      <w:pPr>
        <w:pStyle w:val="a2"/>
      </w:pPr>
      <w:r>
        <w:t xml:space="preserve">выбрать </w:t>
      </w:r>
      <w:r w:rsidR="00FA662F">
        <w:rPr>
          <w:lang w:val="en-US"/>
        </w:rPr>
        <w:t>Teacher.</w:t>
      </w:r>
    </w:p>
    <w:p w:rsidR="00D95254" w:rsidRDefault="00D95254" w:rsidP="00D95254">
      <w:pPr>
        <w:pStyle w:val="a7"/>
        <w:jc w:val="center"/>
      </w:pPr>
      <w:r>
        <w:rPr>
          <w:noProof/>
        </w:rPr>
        <w:drawing>
          <wp:inline distT="0" distB="0" distL="0" distR="0" wp14:anchorId="6A3834B3" wp14:editId="094A9AE9">
            <wp:extent cx="5939897" cy="2149928"/>
            <wp:effectExtent l="0" t="0" r="3810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144" b="27507"/>
                    <a:stretch/>
                  </pic:blipFill>
                  <pic:spPr bwMode="auto">
                    <a:xfrm>
                      <a:off x="0" y="0"/>
                      <a:ext cx="5940425" cy="2150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254" w:rsidRDefault="00D95254" w:rsidP="00D95254">
      <w:pPr>
        <w:pStyle w:val="a7"/>
        <w:jc w:val="center"/>
      </w:pPr>
      <w:r>
        <w:t>Рисунок 16 – Добавление записи предмет</w:t>
      </w:r>
    </w:p>
    <w:p w:rsidR="00D95254" w:rsidRDefault="00D95254" w:rsidP="00D95254">
      <w:pPr>
        <w:pStyle w:val="a7"/>
        <w:jc w:val="center"/>
      </w:pPr>
    </w:p>
    <w:p w:rsidR="00D95254" w:rsidRDefault="00D95254" w:rsidP="00D95254">
      <w:pPr>
        <w:pStyle w:val="a7"/>
      </w:pPr>
      <w:r>
        <w:t xml:space="preserve">Для просмотра всех </w:t>
      </w:r>
      <w:r w:rsidR="004A593C">
        <w:t>существующих предметов</w:t>
      </w:r>
      <w:r>
        <w:t xml:space="preserve"> необходимо нажать «</w:t>
      </w:r>
      <w:r w:rsidR="004A593C">
        <w:rPr>
          <w:lang w:val="en-US"/>
        </w:rPr>
        <w:t>Subjects</w:t>
      </w:r>
      <w:r>
        <w:t xml:space="preserve">» или кнопку «Изменить» </w:t>
      </w:r>
      <w:r w:rsidR="004A593C">
        <w:t>(рис. 17</w:t>
      </w:r>
      <w:r>
        <w:t>).</w:t>
      </w:r>
    </w:p>
    <w:p w:rsidR="00D95254" w:rsidRDefault="00D95254" w:rsidP="00D95254">
      <w:pPr>
        <w:pStyle w:val="a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E2594FE" wp14:editId="52D19E87">
                <wp:simplePos x="0" y="0"/>
                <wp:positionH relativeFrom="column">
                  <wp:posOffset>1030605</wp:posOffset>
                </wp:positionH>
                <wp:positionV relativeFrom="paragraph">
                  <wp:posOffset>1596663</wp:posOffset>
                </wp:positionV>
                <wp:extent cx="337457" cy="108857"/>
                <wp:effectExtent l="38100" t="38100" r="24765" b="24765"/>
                <wp:wrapNone/>
                <wp:docPr id="25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457" cy="108857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30A8" id="Прямая со стрелкой 25" o:spid="_x0000_s1026" type="#_x0000_t32" style="position:absolute;margin-left:81.15pt;margin-top:125.7pt;width:26.55pt;height:8.55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" strokecolor="#bc4542 [3045]" strokeweight="1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BB7B1B" wp14:editId="096EA164">
            <wp:extent cx="5029200" cy="1878699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главное меню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918"/>
                    <a:stretch/>
                  </pic:blipFill>
                  <pic:spPr bwMode="auto">
                    <a:xfrm>
                      <a:off x="0" y="0"/>
                      <a:ext cx="5037594" cy="1881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254" w:rsidRDefault="004A593C" w:rsidP="00D95254">
      <w:pPr>
        <w:pStyle w:val="a7"/>
        <w:jc w:val="center"/>
      </w:pPr>
      <w:r>
        <w:t>Рисунок 17</w:t>
      </w:r>
      <w:r w:rsidR="00D95254">
        <w:t>- Просмотр существующих пре</w:t>
      </w:r>
      <w:r w:rsidR="00DB4B62">
        <w:t>дметов</w:t>
      </w:r>
    </w:p>
    <w:p w:rsidR="00D95254" w:rsidRDefault="00D95254" w:rsidP="00D95254">
      <w:pPr>
        <w:pStyle w:val="a7"/>
        <w:jc w:val="center"/>
      </w:pPr>
    </w:p>
    <w:p w:rsidR="00D95254" w:rsidRDefault="00D95254" w:rsidP="00D95254">
      <w:pPr>
        <w:pStyle w:val="a7"/>
      </w:pPr>
      <w:r>
        <w:t xml:space="preserve">В открывшемся окне (рис. </w:t>
      </w:r>
      <w:r w:rsidR="004A593C">
        <w:t>18</w:t>
      </w:r>
      <w:r>
        <w:t>) мо</w:t>
      </w:r>
      <w:r w:rsidR="00DB4B62">
        <w:t>жно просмотреть существующие предметы</w:t>
      </w:r>
      <w:r>
        <w:t xml:space="preserve">, а также изменить их. </w:t>
      </w:r>
    </w:p>
    <w:p w:rsidR="00D95254" w:rsidRDefault="004A593C" w:rsidP="004A593C">
      <w:pPr>
        <w:pStyle w:val="a7"/>
        <w:jc w:val="center"/>
      </w:pPr>
      <w:r>
        <w:rPr>
          <w:noProof/>
        </w:rPr>
        <w:drawing>
          <wp:inline distT="0" distB="0" distL="0" distR="0" wp14:anchorId="74321FFD" wp14:editId="4202229F">
            <wp:extent cx="5514155" cy="1935085"/>
            <wp:effectExtent l="0" t="0" r="0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796" b="28814"/>
                    <a:stretch/>
                  </pic:blipFill>
                  <pic:spPr bwMode="auto">
                    <a:xfrm>
                      <a:off x="0" y="0"/>
                      <a:ext cx="5520653" cy="1937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254" w:rsidRPr="00196233" w:rsidRDefault="004A593C" w:rsidP="00D95254">
      <w:pPr>
        <w:ind w:firstLine="709"/>
        <w:jc w:val="center"/>
        <w:rPr>
          <w:sz w:val="28"/>
        </w:rPr>
      </w:pPr>
      <w:r>
        <w:rPr>
          <w:sz w:val="28"/>
        </w:rPr>
        <w:t>Рисунок 18</w:t>
      </w:r>
      <w:r w:rsidR="00D95254" w:rsidRPr="00196233">
        <w:rPr>
          <w:sz w:val="28"/>
        </w:rPr>
        <w:t xml:space="preserve"> –</w:t>
      </w:r>
      <w:r w:rsidR="00D95254">
        <w:rPr>
          <w:sz w:val="28"/>
        </w:rPr>
        <w:t xml:space="preserve"> </w:t>
      </w:r>
      <w:r w:rsidR="00DB4B62">
        <w:rPr>
          <w:sz w:val="28"/>
        </w:rPr>
        <w:t>Существующие предметы</w:t>
      </w:r>
    </w:p>
    <w:p w:rsidR="00D95254" w:rsidRDefault="00D95254" w:rsidP="00D95254">
      <w:pPr>
        <w:pStyle w:val="a7"/>
      </w:pPr>
      <w:r>
        <w:lastRenderedPageBreak/>
        <w:t xml:space="preserve">Для того чтобы изменить данные </w:t>
      </w:r>
      <w:r w:rsidR="004A593C">
        <w:t>о предмете</w:t>
      </w:r>
      <w:r>
        <w:t xml:space="preserve"> необходимо выбрать н</w:t>
      </w:r>
      <w:r w:rsidR="004A593C">
        <w:t>ужный предмет</w:t>
      </w:r>
      <w:r>
        <w:t xml:space="preserve"> и в открывшемся окне изменить необходимые </w:t>
      </w:r>
      <w:r w:rsidR="004A593C">
        <w:t>данные (рис. 19</w:t>
      </w:r>
      <w:r>
        <w:t>).</w:t>
      </w:r>
    </w:p>
    <w:p w:rsidR="00D95254" w:rsidRDefault="004A593C" w:rsidP="00D95254">
      <w:pPr>
        <w:pStyle w:val="a7"/>
      </w:pPr>
      <w:r>
        <w:rPr>
          <w:noProof/>
        </w:rPr>
        <w:drawing>
          <wp:inline distT="0" distB="0" distL="0" distR="0" wp14:anchorId="66F71563" wp14:editId="2FFC58D3">
            <wp:extent cx="5939716" cy="2079171"/>
            <wp:effectExtent l="0" t="0" r="444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959" b="28809"/>
                    <a:stretch/>
                  </pic:blipFill>
                  <pic:spPr bwMode="auto">
                    <a:xfrm>
                      <a:off x="0" y="0"/>
                      <a:ext cx="5940425" cy="2079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254" w:rsidRDefault="004A593C" w:rsidP="00D95254">
      <w:pPr>
        <w:pStyle w:val="a7"/>
        <w:jc w:val="center"/>
      </w:pPr>
      <w:r>
        <w:t>Рисунок 19</w:t>
      </w:r>
      <w:r w:rsidR="00D95254">
        <w:t xml:space="preserve"> – Изменение данных пре</w:t>
      </w:r>
      <w:r>
        <w:t>дмета</w:t>
      </w:r>
    </w:p>
    <w:p w:rsidR="00D95254" w:rsidRDefault="00D95254" w:rsidP="00D95254">
      <w:pPr>
        <w:pStyle w:val="a7"/>
        <w:jc w:val="center"/>
      </w:pPr>
    </w:p>
    <w:p w:rsidR="00D95254" w:rsidRDefault="00D95254" w:rsidP="00D95254">
      <w:pPr>
        <w:pStyle w:val="a2"/>
        <w:numPr>
          <w:ilvl w:val="0"/>
          <w:numId w:val="0"/>
        </w:numPr>
        <w:ind w:left="709"/>
      </w:pPr>
      <w:r>
        <w:t>Если данный пре</w:t>
      </w:r>
      <w:r w:rsidR="004A593C">
        <w:t>дмет</w:t>
      </w:r>
      <w:r>
        <w:t xml:space="preserve"> недействительный, то в данном окне его можно удалить</w:t>
      </w:r>
      <w:r w:rsidR="00734D22">
        <w:t xml:space="preserve"> (рис. 20</w:t>
      </w:r>
      <w:r>
        <w:t>).</w:t>
      </w:r>
    </w:p>
    <w:p w:rsidR="00D95254" w:rsidRDefault="00D95254" w:rsidP="00D95254">
      <w:pPr>
        <w:pStyle w:val="a2"/>
        <w:numPr>
          <w:ilvl w:val="0"/>
          <w:numId w:val="0"/>
        </w:numPr>
        <w:ind w:left="709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EE852AB" wp14:editId="31B856EB">
                <wp:simplePos x="0" y="0"/>
                <wp:positionH relativeFrom="column">
                  <wp:posOffset>2224586</wp:posOffset>
                </wp:positionH>
                <wp:positionV relativeFrom="paragraph">
                  <wp:posOffset>1738448</wp:posOffset>
                </wp:positionV>
                <wp:extent cx="510540" cy="106680"/>
                <wp:effectExtent l="38100" t="57150" r="22860" b="26670"/>
                <wp:wrapNone/>
                <wp:docPr id="26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0540" cy="10668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ED787" id="Прямая со стрелкой 26" o:spid="_x0000_s1026" type="#_x0000_t32" style="position:absolute;margin-left:175.15pt;margin-top:136.9pt;width:40.2pt;height:8.4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" strokecolor="#bc4542 [3045]" strokeweight="1pt">
                <v:stroke endarrow="block"/>
              </v:shape>
            </w:pict>
          </mc:Fallback>
        </mc:AlternateContent>
      </w:r>
      <w:r w:rsidR="004A593C">
        <w:rPr>
          <w:noProof/>
        </w:rPr>
        <w:drawing>
          <wp:inline distT="0" distB="0" distL="0" distR="0" wp14:anchorId="07EB4553" wp14:editId="67CF2D5C">
            <wp:extent cx="5939716" cy="2079171"/>
            <wp:effectExtent l="0" t="0" r="444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959" b="28809"/>
                    <a:stretch/>
                  </pic:blipFill>
                  <pic:spPr bwMode="auto">
                    <a:xfrm>
                      <a:off x="0" y="0"/>
                      <a:ext cx="5940425" cy="2079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254" w:rsidRDefault="00734D22" w:rsidP="00D95254">
      <w:pPr>
        <w:pStyle w:val="a7"/>
        <w:jc w:val="center"/>
      </w:pPr>
      <w:r>
        <w:t>Рисунок 20</w:t>
      </w:r>
      <w:r w:rsidR="00D95254">
        <w:t xml:space="preserve"> – Удаление пре</w:t>
      </w:r>
      <w:r w:rsidR="004A593C">
        <w:t>дмета</w:t>
      </w:r>
    </w:p>
    <w:p w:rsidR="00D95254" w:rsidRDefault="00D95254" w:rsidP="00076ADC">
      <w:pPr>
        <w:pStyle w:val="a7"/>
        <w:jc w:val="center"/>
      </w:pPr>
    </w:p>
    <w:p w:rsidR="00734D22" w:rsidRDefault="00734D22" w:rsidP="00B5788A">
      <w:pPr>
        <w:pStyle w:val="22"/>
      </w:pPr>
      <w:bookmarkStart w:id="12" w:name="_Toc118812336"/>
      <w:r>
        <w:t>3.5 Создание объекта «Школа»</w:t>
      </w:r>
      <w:bookmarkEnd w:id="12"/>
    </w:p>
    <w:p w:rsidR="00734D22" w:rsidRDefault="00734D22" w:rsidP="00734D22">
      <w:pPr>
        <w:pStyle w:val="a7"/>
      </w:pPr>
      <w:r>
        <w:t xml:space="preserve">Для создания записи о </w:t>
      </w:r>
      <w:r w:rsidR="00AE1853">
        <w:t>школах</w:t>
      </w:r>
      <w:r>
        <w:t xml:space="preserve"> необходимо нажать в пункте меню «</w:t>
      </w:r>
      <w:r>
        <w:rPr>
          <w:lang w:val="en-US"/>
        </w:rPr>
        <w:t>MARKS</w:t>
      </w:r>
      <w:r>
        <w:t>» в строфе «</w:t>
      </w:r>
      <w:r>
        <w:rPr>
          <w:lang w:val="en-US"/>
        </w:rPr>
        <w:t>School</w:t>
      </w:r>
      <w:r w:rsidR="00503B36">
        <w:rPr>
          <w:lang w:val="en-US"/>
        </w:rPr>
        <w:t>s</w:t>
      </w:r>
      <w:r>
        <w:t>» на кнопку «+ Добавить» (рис. 21).</w:t>
      </w:r>
    </w:p>
    <w:p w:rsidR="00734D22" w:rsidRDefault="00734D22" w:rsidP="00734D22">
      <w:pPr>
        <w:pStyle w:val="a7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20C02B5" wp14:editId="71D09CE3">
                <wp:simplePos x="0" y="0"/>
                <wp:positionH relativeFrom="column">
                  <wp:posOffset>2437674</wp:posOffset>
                </wp:positionH>
                <wp:positionV relativeFrom="paragraph">
                  <wp:posOffset>1152888</wp:posOffset>
                </wp:positionV>
                <wp:extent cx="414020" cy="101600"/>
                <wp:effectExtent l="0" t="57150" r="5080" b="31750"/>
                <wp:wrapNone/>
                <wp:docPr id="37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4020" cy="10160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65274" id="Прямая со стрелкой 37" o:spid="_x0000_s1026" type="#_x0000_t32" style="position:absolute;margin-left:191.95pt;margin-top:90.8pt;width:32.6pt;height:8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" strokecolor="#bc4542 [3045]" strokeweight="1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1FA713" wp14:editId="3859726C">
            <wp:extent cx="4619943" cy="179070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главное меню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59"/>
                    <a:stretch/>
                  </pic:blipFill>
                  <pic:spPr bwMode="auto">
                    <a:xfrm>
                      <a:off x="0" y="0"/>
                      <a:ext cx="4633765" cy="179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D22" w:rsidRDefault="00503B36" w:rsidP="00734D22">
      <w:pPr>
        <w:pStyle w:val="a7"/>
        <w:jc w:val="center"/>
      </w:pPr>
      <w:r>
        <w:t>Рисунок 21</w:t>
      </w:r>
      <w:r w:rsidR="00734D22">
        <w:t xml:space="preserve"> –</w:t>
      </w:r>
      <w:r>
        <w:t xml:space="preserve"> Создание школы</w:t>
      </w:r>
    </w:p>
    <w:p w:rsidR="00503B36" w:rsidRDefault="00503B36" w:rsidP="00734D22">
      <w:pPr>
        <w:pStyle w:val="a7"/>
        <w:jc w:val="center"/>
      </w:pPr>
    </w:p>
    <w:p w:rsidR="00503B36" w:rsidRPr="00D95254" w:rsidRDefault="00503B36" w:rsidP="00734D22">
      <w:pPr>
        <w:pStyle w:val="a7"/>
        <w:jc w:val="center"/>
      </w:pPr>
    </w:p>
    <w:p w:rsidR="00734D22" w:rsidRDefault="00734D22" w:rsidP="00734D22">
      <w:pPr>
        <w:pStyle w:val="a7"/>
      </w:pPr>
      <w:r>
        <w:lastRenderedPageBreak/>
        <w:t>В открывшемся окне (рис</w:t>
      </w:r>
      <w:r w:rsidR="00503B36">
        <w:t>. 22</w:t>
      </w:r>
      <w:r>
        <w:t>) необходимо заполнить поля:</w:t>
      </w:r>
    </w:p>
    <w:p w:rsidR="00734D22" w:rsidRDefault="00503B36" w:rsidP="00734D22">
      <w:pPr>
        <w:pStyle w:val="a2"/>
      </w:pPr>
      <w:r>
        <w:t>наименование школы.</w:t>
      </w:r>
    </w:p>
    <w:p w:rsidR="00734D22" w:rsidRDefault="00503B36" w:rsidP="00734D22">
      <w:pPr>
        <w:pStyle w:val="a7"/>
        <w:jc w:val="center"/>
      </w:pPr>
      <w:r>
        <w:rPr>
          <w:noProof/>
        </w:rPr>
        <w:drawing>
          <wp:inline distT="0" distB="0" distL="0" distR="0" wp14:anchorId="5A877013" wp14:editId="18E376C0">
            <wp:extent cx="5225143" cy="2081679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добавить школу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777" cy="208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D22" w:rsidRDefault="00DB4B62" w:rsidP="00734D22">
      <w:pPr>
        <w:pStyle w:val="a7"/>
        <w:jc w:val="center"/>
      </w:pPr>
      <w:r>
        <w:t>Рисунок 22</w:t>
      </w:r>
      <w:r w:rsidR="00734D22">
        <w:t xml:space="preserve"> – Добавление записи </w:t>
      </w:r>
      <w:r w:rsidR="00503B36">
        <w:t>школа</w:t>
      </w:r>
    </w:p>
    <w:p w:rsidR="00734D22" w:rsidRDefault="00734D22" w:rsidP="00734D22">
      <w:pPr>
        <w:pStyle w:val="a7"/>
        <w:jc w:val="center"/>
      </w:pPr>
    </w:p>
    <w:p w:rsidR="00734D22" w:rsidRDefault="00734D22" w:rsidP="00734D22">
      <w:pPr>
        <w:pStyle w:val="a7"/>
      </w:pPr>
      <w:r>
        <w:t xml:space="preserve">Для просмотра всех существующих </w:t>
      </w:r>
      <w:r w:rsidR="00DB4B62">
        <w:t>школ</w:t>
      </w:r>
      <w:r>
        <w:t xml:space="preserve"> необходимо нажать «</w:t>
      </w:r>
      <w:r w:rsidR="00503B36">
        <w:rPr>
          <w:lang w:val="en-US"/>
        </w:rPr>
        <w:t>Schools</w:t>
      </w:r>
      <w:r>
        <w:t xml:space="preserve">» или кнопку «Изменить» </w:t>
      </w:r>
      <w:r w:rsidR="00DB4B62">
        <w:t>(рис. 23</w:t>
      </w:r>
      <w:r>
        <w:t>).</w:t>
      </w:r>
    </w:p>
    <w:p w:rsidR="00734D22" w:rsidRDefault="00734D22" w:rsidP="00734D22">
      <w:pPr>
        <w:pStyle w:val="a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94F622A" wp14:editId="2575CADD">
                <wp:simplePos x="0" y="0"/>
                <wp:positionH relativeFrom="column">
                  <wp:posOffset>1008652</wp:posOffset>
                </wp:positionH>
                <wp:positionV relativeFrom="paragraph">
                  <wp:posOffset>1264013</wp:posOffset>
                </wp:positionV>
                <wp:extent cx="337457" cy="108857"/>
                <wp:effectExtent l="38100" t="38100" r="24765" b="24765"/>
                <wp:wrapNone/>
                <wp:docPr id="38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457" cy="108857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5B02C" id="Прямая со стрелкой 38" o:spid="_x0000_s1026" type="#_x0000_t32" style="position:absolute;margin-left:79.4pt;margin-top:99.55pt;width:26.55pt;height:8.55pt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" strokecolor="#bc4542 [3045]" strokeweight="1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F43F73" wp14:editId="5F32FD56">
            <wp:extent cx="5029200" cy="1878699"/>
            <wp:effectExtent l="0" t="0" r="0" b="76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главное меню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918"/>
                    <a:stretch/>
                  </pic:blipFill>
                  <pic:spPr bwMode="auto">
                    <a:xfrm>
                      <a:off x="0" y="0"/>
                      <a:ext cx="5037594" cy="1881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D22" w:rsidRDefault="00DB4B62" w:rsidP="00734D22">
      <w:pPr>
        <w:pStyle w:val="a7"/>
        <w:jc w:val="center"/>
      </w:pPr>
      <w:r>
        <w:t>Рисунок 23</w:t>
      </w:r>
      <w:r w:rsidR="00734D22">
        <w:t xml:space="preserve">- Просмотр существующих </w:t>
      </w:r>
      <w:r>
        <w:t>школ</w:t>
      </w:r>
    </w:p>
    <w:p w:rsidR="00734D22" w:rsidRDefault="00734D22" w:rsidP="00734D22">
      <w:pPr>
        <w:pStyle w:val="a7"/>
        <w:jc w:val="center"/>
      </w:pPr>
    </w:p>
    <w:p w:rsidR="00734D22" w:rsidRDefault="00734D22" w:rsidP="00734D22">
      <w:pPr>
        <w:pStyle w:val="a7"/>
      </w:pPr>
      <w:r>
        <w:t xml:space="preserve">В открывшемся окне (рис. </w:t>
      </w:r>
      <w:r w:rsidR="00424380">
        <w:t>24</w:t>
      </w:r>
      <w:r>
        <w:t xml:space="preserve">) </w:t>
      </w:r>
      <w:r w:rsidR="00424380">
        <w:t>можно просмотреть существующие</w:t>
      </w:r>
      <w:r>
        <w:t xml:space="preserve"> </w:t>
      </w:r>
      <w:r w:rsidR="00DB4B62">
        <w:t>школы</w:t>
      </w:r>
      <w:r>
        <w:t xml:space="preserve">, а также изменить их. </w:t>
      </w:r>
    </w:p>
    <w:p w:rsidR="00734D22" w:rsidRDefault="00424380" w:rsidP="00734D22">
      <w:pPr>
        <w:pStyle w:val="a7"/>
        <w:jc w:val="center"/>
      </w:pPr>
      <w:r>
        <w:rPr>
          <w:noProof/>
        </w:rPr>
        <w:drawing>
          <wp:inline distT="0" distB="0" distL="0" distR="0" wp14:anchorId="422DAEEC" wp14:editId="6D9C760A">
            <wp:extent cx="5159828" cy="1829923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308" b="28642"/>
                    <a:stretch/>
                  </pic:blipFill>
                  <pic:spPr bwMode="auto">
                    <a:xfrm>
                      <a:off x="0" y="0"/>
                      <a:ext cx="5166329" cy="1832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734D22" w:rsidRDefault="00734D22" w:rsidP="00734D22">
      <w:pPr>
        <w:ind w:firstLine="709"/>
        <w:jc w:val="center"/>
        <w:rPr>
          <w:sz w:val="28"/>
        </w:rPr>
      </w:pPr>
      <w:r>
        <w:rPr>
          <w:sz w:val="28"/>
        </w:rPr>
        <w:t xml:space="preserve">Рисунок </w:t>
      </w:r>
      <w:r w:rsidR="00424380">
        <w:rPr>
          <w:sz w:val="28"/>
        </w:rPr>
        <w:t>24</w:t>
      </w:r>
      <w:r w:rsidRPr="00196233">
        <w:rPr>
          <w:sz w:val="28"/>
        </w:rPr>
        <w:t xml:space="preserve"> –</w:t>
      </w:r>
      <w:r>
        <w:rPr>
          <w:sz w:val="28"/>
        </w:rPr>
        <w:t xml:space="preserve"> </w:t>
      </w:r>
      <w:r w:rsidR="00424380">
        <w:rPr>
          <w:sz w:val="28"/>
        </w:rPr>
        <w:t>Существующие школы</w:t>
      </w:r>
    </w:p>
    <w:p w:rsidR="00424380" w:rsidRPr="00196233" w:rsidRDefault="00424380" w:rsidP="00734D22">
      <w:pPr>
        <w:ind w:firstLine="709"/>
        <w:jc w:val="center"/>
        <w:rPr>
          <w:sz w:val="28"/>
        </w:rPr>
      </w:pPr>
    </w:p>
    <w:p w:rsidR="00734D22" w:rsidRDefault="00734D22" w:rsidP="00734D22">
      <w:pPr>
        <w:pStyle w:val="a7"/>
      </w:pPr>
      <w:r>
        <w:t xml:space="preserve">Для того чтобы изменить данные о </w:t>
      </w:r>
      <w:r w:rsidR="00424380">
        <w:t>школе</w:t>
      </w:r>
      <w:r>
        <w:t xml:space="preserve"> необходимо выбрать нужный </w:t>
      </w:r>
      <w:r w:rsidR="00424380">
        <w:t>школу</w:t>
      </w:r>
      <w:r>
        <w:t xml:space="preserve"> и в открывшемся окне изменить необходимые </w:t>
      </w:r>
      <w:r w:rsidR="00424380">
        <w:t>данные (рис. 25</w:t>
      </w:r>
      <w:r>
        <w:t>).</w:t>
      </w:r>
    </w:p>
    <w:p w:rsidR="00734D22" w:rsidRDefault="00424380" w:rsidP="00734D22">
      <w:pPr>
        <w:pStyle w:val="a7"/>
      </w:pPr>
      <w:r>
        <w:rPr>
          <w:noProof/>
        </w:rPr>
        <w:lastRenderedPageBreak/>
        <w:drawing>
          <wp:inline distT="0" distB="0" distL="0" distR="0" wp14:anchorId="26694376" wp14:editId="2F4DDA03">
            <wp:extent cx="5353903" cy="1937657"/>
            <wp:effectExtent l="0" t="0" r="0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633" b="27024"/>
                    <a:stretch/>
                  </pic:blipFill>
                  <pic:spPr bwMode="auto">
                    <a:xfrm>
                      <a:off x="0" y="0"/>
                      <a:ext cx="5355799" cy="1938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D22" w:rsidRDefault="00424380" w:rsidP="00734D22">
      <w:pPr>
        <w:pStyle w:val="a7"/>
        <w:jc w:val="center"/>
      </w:pPr>
      <w:r>
        <w:t>Рисунок 25</w:t>
      </w:r>
      <w:r w:rsidR="00734D22">
        <w:t xml:space="preserve"> – Изменение данных </w:t>
      </w:r>
      <w:r>
        <w:t>школы</w:t>
      </w:r>
    </w:p>
    <w:p w:rsidR="00734D22" w:rsidRDefault="00734D22" w:rsidP="00734D22">
      <w:pPr>
        <w:pStyle w:val="a7"/>
        <w:jc w:val="center"/>
      </w:pPr>
    </w:p>
    <w:p w:rsidR="00734D22" w:rsidRDefault="00424380" w:rsidP="00734D22">
      <w:pPr>
        <w:pStyle w:val="a2"/>
        <w:numPr>
          <w:ilvl w:val="0"/>
          <w:numId w:val="0"/>
        </w:numPr>
        <w:ind w:left="709"/>
      </w:pPr>
      <w:r>
        <w:t>Если данная школа</w:t>
      </w:r>
      <w:r w:rsidR="00734D22">
        <w:t xml:space="preserve"> недействительный, то в данном окне его можно удалить</w:t>
      </w:r>
      <w:r>
        <w:t xml:space="preserve"> (рис. 26</w:t>
      </w:r>
      <w:r w:rsidR="00734D22">
        <w:t>).</w:t>
      </w:r>
    </w:p>
    <w:p w:rsidR="00734D22" w:rsidRDefault="00734D22" w:rsidP="00734D22">
      <w:pPr>
        <w:pStyle w:val="a2"/>
        <w:numPr>
          <w:ilvl w:val="0"/>
          <w:numId w:val="0"/>
        </w:numPr>
        <w:ind w:left="709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8B17E41" wp14:editId="2C45634C">
                <wp:simplePos x="0" y="0"/>
                <wp:positionH relativeFrom="column">
                  <wp:posOffset>2099219</wp:posOffset>
                </wp:positionH>
                <wp:positionV relativeFrom="paragraph">
                  <wp:posOffset>1030424</wp:posOffset>
                </wp:positionV>
                <wp:extent cx="510540" cy="106680"/>
                <wp:effectExtent l="38100" t="57150" r="22860" b="26670"/>
                <wp:wrapNone/>
                <wp:docPr id="39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0540" cy="10668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ADB09" id="Прямая со стрелкой 39" o:spid="_x0000_s1026" type="#_x0000_t32" style="position:absolute;margin-left:165.3pt;margin-top:81.15pt;width:40.2pt;height:8.4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" strokecolor="#bc4542 [3045]" strokeweight="1pt">
                <v:stroke endarrow="block"/>
              </v:shape>
            </w:pict>
          </mc:Fallback>
        </mc:AlternateContent>
      </w:r>
      <w:r w:rsidR="00424380">
        <w:rPr>
          <w:noProof/>
        </w:rPr>
        <w:drawing>
          <wp:inline distT="0" distB="0" distL="0" distR="0" wp14:anchorId="7CFF32B9" wp14:editId="6549D46C">
            <wp:extent cx="5353903" cy="1937657"/>
            <wp:effectExtent l="0" t="0" r="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633" b="27024"/>
                    <a:stretch/>
                  </pic:blipFill>
                  <pic:spPr bwMode="auto">
                    <a:xfrm>
                      <a:off x="0" y="0"/>
                      <a:ext cx="5355799" cy="1938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D22" w:rsidRDefault="00E14ADE" w:rsidP="00734D22">
      <w:pPr>
        <w:pStyle w:val="a7"/>
        <w:jc w:val="center"/>
      </w:pPr>
      <w:r>
        <w:t>Рисунок 26</w:t>
      </w:r>
      <w:r w:rsidR="00734D22">
        <w:t xml:space="preserve"> – Удаление </w:t>
      </w:r>
      <w:r w:rsidR="00424380">
        <w:t>школы</w:t>
      </w:r>
    </w:p>
    <w:p w:rsidR="00734D22" w:rsidRPr="00BD58AA" w:rsidRDefault="00734D22" w:rsidP="00734D22">
      <w:pPr>
        <w:pStyle w:val="a7"/>
        <w:jc w:val="center"/>
      </w:pPr>
    </w:p>
    <w:p w:rsidR="00E14ADE" w:rsidRDefault="00E14ADE" w:rsidP="00B5788A">
      <w:pPr>
        <w:pStyle w:val="22"/>
      </w:pPr>
      <w:bookmarkStart w:id="13" w:name="_Toc118812337"/>
      <w:r>
        <w:t>3.6 Создание объекта «Студент»</w:t>
      </w:r>
      <w:bookmarkEnd w:id="13"/>
    </w:p>
    <w:p w:rsidR="00E14ADE" w:rsidRDefault="00E14ADE" w:rsidP="00E14ADE">
      <w:pPr>
        <w:pStyle w:val="a7"/>
      </w:pPr>
      <w:r>
        <w:t xml:space="preserve">Для создания записи о </w:t>
      </w:r>
      <w:r w:rsidR="00AE1853">
        <w:t>студентах</w:t>
      </w:r>
      <w:r>
        <w:t xml:space="preserve"> необходимо нажать в пункте меню «</w:t>
      </w:r>
      <w:r>
        <w:rPr>
          <w:lang w:val="en-US"/>
        </w:rPr>
        <w:t>MARKS</w:t>
      </w:r>
      <w:r>
        <w:t>» в строфе «</w:t>
      </w:r>
      <w:r>
        <w:rPr>
          <w:lang w:val="en-US"/>
        </w:rPr>
        <w:t>Student</w:t>
      </w:r>
      <w:r>
        <w:t>» на кнопку «+ Добавить» (рис. 2</w:t>
      </w:r>
      <w:r w:rsidRPr="00AE1853">
        <w:t>7</w:t>
      </w:r>
      <w:r>
        <w:t>).</w:t>
      </w:r>
    </w:p>
    <w:p w:rsidR="00E14ADE" w:rsidRDefault="00E14ADE" w:rsidP="00E14ADE">
      <w:pPr>
        <w:pStyle w:val="a7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C671EC1" wp14:editId="7B13C50D">
                <wp:simplePos x="0" y="0"/>
                <wp:positionH relativeFrom="column">
                  <wp:posOffset>2453458</wp:posOffset>
                </wp:positionH>
                <wp:positionV relativeFrom="paragraph">
                  <wp:posOffset>1304925</wp:posOffset>
                </wp:positionV>
                <wp:extent cx="414020" cy="101600"/>
                <wp:effectExtent l="0" t="57150" r="5080" b="31750"/>
                <wp:wrapNone/>
                <wp:docPr id="50" name="Прямая со стрелкой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4020" cy="10160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EF488" id="Прямая со стрелкой 50" o:spid="_x0000_s1026" type="#_x0000_t32" style="position:absolute;margin-left:193.2pt;margin-top:102.75pt;width:32.6pt;height:8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" strokecolor="#bc4542 [3045]" strokeweight="1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7B75FD" wp14:editId="5B6A44E6">
            <wp:extent cx="4619943" cy="179070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главное меню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59"/>
                    <a:stretch/>
                  </pic:blipFill>
                  <pic:spPr bwMode="auto">
                    <a:xfrm>
                      <a:off x="0" y="0"/>
                      <a:ext cx="4633765" cy="179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ADE" w:rsidRPr="00E14ADE" w:rsidRDefault="00E14ADE" w:rsidP="00E14ADE">
      <w:pPr>
        <w:pStyle w:val="a7"/>
        <w:jc w:val="center"/>
      </w:pPr>
      <w:r>
        <w:t>Рисунок 27 – Создание студента</w:t>
      </w:r>
    </w:p>
    <w:p w:rsidR="00E14ADE" w:rsidRDefault="00E14ADE" w:rsidP="00E14ADE">
      <w:pPr>
        <w:pStyle w:val="a7"/>
        <w:jc w:val="center"/>
      </w:pPr>
    </w:p>
    <w:p w:rsidR="00B5788A" w:rsidRDefault="00B5788A">
      <w:pPr>
        <w:spacing w:after="200" w:line="276" w:lineRule="auto"/>
        <w:rPr>
          <w:color w:val="000000" w:themeColor="text1"/>
          <w:sz w:val="28"/>
        </w:rPr>
      </w:pPr>
      <w:r>
        <w:br w:type="page"/>
      </w:r>
    </w:p>
    <w:p w:rsidR="00E14ADE" w:rsidRDefault="00E14ADE" w:rsidP="00E14ADE">
      <w:pPr>
        <w:pStyle w:val="a7"/>
      </w:pPr>
      <w:r>
        <w:lastRenderedPageBreak/>
        <w:t>В открывшемся окне (рис. 28) необходимо заполнить поля:</w:t>
      </w:r>
    </w:p>
    <w:p w:rsidR="001073D6" w:rsidRDefault="001073D6" w:rsidP="001073D6">
      <w:pPr>
        <w:pStyle w:val="a2"/>
      </w:pPr>
      <w:r>
        <w:t xml:space="preserve">имя, </w:t>
      </w:r>
    </w:p>
    <w:p w:rsidR="001073D6" w:rsidRDefault="001073D6" w:rsidP="001073D6">
      <w:pPr>
        <w:pStyle w:val="a2"/>
      </w:pPr>
      <w:r>
        <w:t>фамилия,</w:t>
      </w:r>
    </w:p>
    <w:p w:rsidR="001073D6" w:rsidRDefault="001073D6" w:rsidP="00EC6500">
      <w:pPr>
        <w:pStyle w:val="a2"/>
      </w:pPr>
      <w:r>
        <w:t>отчество,</w:t>
      </w:r>
    </w:p>
    <w:p w:rsidR="001073D6" w:rsidRDefault="001073D6" w:rsidP="001073D6">
      <w:pPr>
        <w:pStyle w:val="a2"/>
      </w:pPr>
      <w:r>
        <w:t>школа,</w:t>
      </w:r>
    </w:p>
    <w:p w:rsidR="001073D6" w:rsidRDefault="001073D6" w:rsidP="001073D6">
      <w:pPr>
        <w:pStyle w:val="a2"/>
      </w:pPr>
      <w:r>
        <w:t>класс.</w:t>
      </w:r>
    </w:p>
    <w:p w:rsidR="00E14ADE" w:rsidRDefault="001073D6" w:rsidP="00E14ADE">
      <w:pPr>
        <w:pStyle w:val="a7"/>
        <w:jc w:val="center"/>
      </w:pPr>
      <w:r>
        <w:rPr>
          <w:noProof/>
        </w:rPr>
        <w:drawing>
          <wp:inline distT="0" distB="0" distL="0" distR="0" wp14:anchorId="16E20B2B" wp14:editId="78D31B67">
            <wp:extent cx="5531348" cy="19812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школьник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12"/>
                    <a:stretch/>
                  </pic:blipFill>
                  <pic:spPr bwMode="auto">
                    <a:xfrm>
                      <a:off x="0" y="0"/>
                      <a:ext cx="5540807" cy="1984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ADE" w:rsidRDefault="00E14ADE" w:rsidP="00E14ADE">
      <w:pPr>
        <w:pStyle w:val="a7"/>
        <w:jc w:val="center"/>
      </w:pPr>
      <w:r>
        <w:t>Рису</w:t>
      </w:r>
      <w:r w:rsidR="001073D6">
        <w:t>нок 28 – Добавление записи студент</w:t>
      </w:r>
    </w:p>
    <w:p w:rsidR="00E14ADE" w:rsidRDefault="00E14ADE" w:rsidP="00E14ADE">
      <w:pPr>
        <w:pStyle w:val="a7"/>
        <w:jc w:val="center"/>
      </w:pPr>
    </w:p>
    <w:p w:rsidR="00E14ADE" w:rsidRDefault="00E14ADE" w:rsidP="00E14ADE">
      <w:pPr>
        <w:pStyle w:val="a7"/>
      </w:pPr>
      <w:r>
        <w:t xml:space="preserve">Для просмотра всех существующих </w:t>
      </w:r>
      <w:r w:rsidR="00AE1853">
        <w:t>студентов</w:t>
      </w:r>
      <w:r>
        <w:t xml:space="preserve"> необходимо нажать «</w:t>
      </w:r>
      <w:r w:rsidR="001073D6">
        <w:rPr>
          <w:lang w:val="en-US"/>
        </w:rPr>
        <w:t>Student</w:t>
      </w:r>
      <w:r w:rsidR="001073D6">
        <w:t>» или кнопку «Изменить» (рис. 29</w:t>
      </w:r>
      <w:r>
        <w:t>).</w:t>
      </w:r>
    </w:p>
    <w:p w:rsidR="00E14ADE" w:rsidRDefault="00E14ADE" w:rsidP="00E14ADE">
      <w:pPr>
        <w:pStyle w:val="a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5CF33C1" wp14:editId="09015E57">
                <wp:simplePos x="0" y="0"/>
                <wp:positionH relativeFrom="column">
                  <wp:posOffset>992051</wp:posOffset>
                </wp:positionH>
                <wp:positionV relativeFrom="paragraph">
                  <wp:posOffset>1416050</wp:posOffset>
                </wp:positionV>
                <wp:extent cx="337457" cy="108857"/>
                <wp:effectExtent l="38100" t="38100" r="24765" b="24765"/>
                <wp:wrapNone/>
                <wp:docPr id="51" name="Прямая со стрелкой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457" cy="108857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B36BF" id="Прямая со стрелкой 51" o:spid="_x0000_s1026" type="#_x0000_t32" style="position:absolute;margin-left:78.1pt;margin-top:111.5pt;width:26.55pt;height:8.55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" strokecolor="#bc4542 [3045]" strokeweight="1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8CE050" wp14:editId="7B861315">
            <wp:extent cx="4846320" cy="181038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главное меню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918"/>
                    <a:stretch/>
                  </pic:blipFill>
                  <pic:spPr bwMode="auto">
                    <a:xfrm>
                      <a:off x="0" y="0"/>
                      <a:ext cx="4860923" cy="1815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ADE" w:rsidRDefault="001073D6" w:rsidP="00E14ADE">
      <w:pPr>
        <w:pStyle w:val="a7"/>
        <w:jc w:val="center"/>
      </w:pPr>
      <w:r>
        <w:t xml:space="preserve">Рисунок 29 </w:t>
      </w:r>
      <w:r w:rsidR="00E14ADE">
        <w:t xml:space="preserve">- Просмотр существующих </w:t>
      </w:r>
      <w:r>
        <w:t>студентов</w:t>
      </w:r>
    </w:p>
    <w:p w:rsidR="00E14ADE" w:rsidRDefault="00E14ADE" w:rsidP="00E14ADE">
      <w:pPr>
        <w:pStyle w:val="a7"/>
        <w:jc w:val="center"/>
      </w:pPr>
    </w:p>
    <w:p w:rsidR="00E14ADE" w:rsidRDefault="001073D6" w:rsidP="00E14ADE">
      <w:pPr>
        <w:pStyle w:val="a7"/>
      </w:pPr>
      <w:r>
        <w:t>В открывшемся окне (рис. 30) можно просмотреть существующих студентов</w:t>
      </w:r>
      <w:r w:rsidR="00E14ADE">
        <w:t xml:space="preserve">, а также изменить их. </w:t>
      </w:r>
    </w:p>
    <w:p w:rsidR="00E14ADE" w:rsidRDefault="001073D6" w:rsidP="00E14ADE">
      <w:pPr>
        <w:pStyle w:val="a7"/>
        <w:jc w:val="center"/>
      </w:pPr>
      <w:r>
        <w:rPr>
          <w:noProof/>
        </w:rPr>
        <w:drawing>
          <wp:inline distT="0" distB="0" distL="0" distR="0" wp14:anchorId="61970B68" wp14:editId="7A9D7B81">
            <wp:extent cx="5654040" cy="2057008"/>
            <wp:effectExtent l="0" t="0" r="3810" b="63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8307" b="27013"/>
                    <a:stretch/>
                  </pic:blipFill>
                  <pic:spPr bwMode="auto">
                    <a:xfrm>
                      <a:off x="0" y="0"/>
                      <a:ext cx="5659854" cy="2059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4ADE">
        <w:rPr>
          <w:noProof/>
        </w:rPr>
        <w:t xml:space="preserve"> </w:t>
      </w:r>
    </w:p>
    <w:p w:rsidR="00E14ADE" w:rsidRDefault="001073D6" w:rsidP="00E14ADE">
      <w:pPr>
        <w:ind w:firstLine="709"/>
        <w:jc w:val="center"/>
        <w:rPr>
          <w:sz w:val="28"/>
        </w:rPr>
      </w:pPr>
      <w:r>
        <w:rPr>
          <w:sz w:val="28"/>
        </w:rPr>
        <w:t>Рисунок 30</w:t>
      </w:r>
      <w:r w:rsidR="00E14ADE" w:rsidRPr="00196233">
        <w:rPr>
          <w:sz w:val="28"/>
        </w:rPr>
        <w:t xml:space="preserve"> –</w:t>
      </w:r>
      <w:r>
        <w:rPr>
          <w:sz w:val="28"/>
        </w:rPr>
        <w:t xml:space="preserve"> Существующие студенты</w:t>
      </w:r>
    </w:p>
    <w:p w:rsidR="00E14ADE" w:rsidRDefault="00E14ADE" w:rsidP="00E14ADE">
      <w:pPr>
        <w:pStyle w:val="a7"/>
      </w:pPr>
      <w:r>
        <w:lastRenderedPageBreak/>
        <w:t xml:space="preserve">Для того чтобы изменить данные о </w:t>
      </w:r>
      <w:r w:rsidR="001073D6">
        <w:t>студенте необходимо выбрать нужного студента</w:t>
      </w:r>
      <w:r>
        <w:t xml:space="preserve"> и в открывшемся окне изме</w:t>
      </w:r>
      <w:r w:rsidR="001073D6">
        <w:t>нить необходимые данные (рис. 31</w:t>
      </w:r>
      <w:r>
        <w:t>).</w:t>
      </w:r>
    </w:p>
    <w:p w:rsidR="00E14ADE" w:rsidRDefault="001073D6" w:rsidP="001073D6">
      <w:pPr>
        <w:pStyle w:val="a7"/>
        <w:jc w:val="center"/>
      </w:pPr>
      <w:r>
        <w:rPr>
          <w:noProof/>
        </w:rPr>
        <w:drawing>
          <wp:inline distT="0" distB="0" distL="0" distR="0" wp14:anchorId="06980531" wp14:editId="110BF010">
            <wp:extent cx="5472569" cy="2166257"/>
            <wp:effectExtent l="0" t="0" r="0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8470" b="21156"/>
                    <a:stretch/>
                  </pic:blipFill>
                  <pic:spPr bwMode="auto">
                    <a:xfrm>
                      <a:off x="0" y="0"/>
                      <a:ext cx="5480045" cy="2169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ADE" w:rsidRDefault="001073D6" w:rsidP="00E14ADE">
      <w:pPr>
        <w:pStyle w:val="a7"/>
        <w:jc w:val="center"/>
      </w:pPr>
      <w:r>
        <w:t>Рисунок 31 – Изменение данных студент</w:t>
      </w:r>
    </w:p>
    <w:p w:rsidR="00E14ADE" w:rsidRDefault="00E14ADE" w:rsidP="00E14ADE">
      <w:pPr>
        <w:pStyle w:val="a7"/>
        <w:jc w:val="center"/>
      </w:pPr>
    </w:p>
    <w:p w:rsidR="00E14ADE" w:rsidRDefault="001073D6" w:rsidP="00E14ADE">
      <w:pPr>
        <w:pStyle w:val="a2"/>
        <w:numPr>
          <w:ilvl w:val="0"/>
          <w:numId w:val="0"/>
        </w:numPr>
        <w:ind w:left="709"/>
      </w:pPr>
      <w:r>
        <w:t>Если данный студент</w:t>
      </w:r>
      <w:r w:rsidR="00E14ADE">
        <w:t xml:space="preserve"> недействительный, то в данном</w:t>
      </w:r>
      <w:r>
        <w:t xml:space="preserve"> окне его можно удалить (рис. 32</w:t>
      </w:r>
      <w:r w:rsidR="00E14ADE">
        <w:t>).</w:t>
      </w:r>
    </w:p>
    <w:p w:rsidR="00E14ADE" w:rsidRDefault="00E14ADE" w:rsidP="00E14ADE">
      <w:pPr>
        <w:pStyle w:val="a2"/>
        <w:numPr>
          <w:ilvl w:val="0"/>
          <w:numId w:val="0"/>
        </w:numPr>
        <w:ind w:left="709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2053F53" wp14:editId="6E5B1EC1">
                <wp:simplePos x="0" y="0"/>
                <wp:positionH relativeFrom="column">
                  <wp:posOffset>2098675</wp:posOffset>
                </wp:positionH>
                <wp:positionV relativeFrom="paragraph">
                  <wp:posOffset>1770199</wp:posOffset>
                </wp:positionV>
                <wp:extent cx="510540" cy="106680"/>
                <wp:effectExtent l="38100" t="57150" r="22860" b="26670"/>
                <wp:wrapNone/>
                <wp:docPr id="52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0540" cy="10668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D3CC5" id="Прямая со стрелкой 52" o:spid="_x0000_s1026" type="#_x0000_t32" style="position:absolute;margin-left:165.25pt;margin-top:139.4pt;width:40.2pt;height:8.4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" strokecolor="#bc4542 [3045]" strokeweight="1pt">
                <v:stroke endarrow="block"/>
              </v:shape>
            </w:pict>
          </mc:Fallback>
        </mc:AlternateContent>
      </w:r>
      <w:r w:rsidR="001073D6">
        <w:rPr>
          <w:noProof/>
        </w:rPr>
        <w:drawing>
          <wp:inline distT="0" distB="0" distL="0" distR="0" wp14:anchorId="38B7B685" wp14:editId="7AE1CF13">
            <wp:extent cx="5472569" cy="2166257"/>
            <wp:effectExtent l="0" t="0" r="0" b="571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8470" b="21156"/>
                    <a:stretch/>
                  </pic:blipFill>
                  <pic:spPr bwMode="auto">
                    <a:xfrm>
                      <a:off x="0" y="0"/>
                      <a:ext cx="5480045" cy="2169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ADE" w:rsidRDefault="001073D6" w:rsidP="00E14ADE">
      <w:pPr>
        <w:pStyle w:val="a7"/>
        <w:jc w:val="center"/>
      </w:pPr>
      <w:r>
        <w:t>Рисунок 32</w:t>
      </w:r>
      <w:r w:rsidR="00E14ADE">
        <w:t xml:space="preserve"> – Удаление </w:t>
      </w:r>
      <w:r>
        <w:t>студента</w:t>
      </w:r>
    </w:p>
    <w:p w:rsidR="00E14ADE" w:rsidRPr="00BD58AA" w:rsidRDefault="00E14ADE" w:rsidP="00E14ADE">
      <w:pPr>
        <w:pStyle w:val="a7"/>
        <w:jc w:val="center"/>
      </w:pPr>
    </w:p>
    <w:p w:rsidR="00E14ADE" w:rsidRPr="00BD58AA" w:rsidRDefault="00E14ADE" w:rsidP="00E14ADE">
      <w:pPr>
        <w:pStyle w:val="a7"/>
        <w:jc w:val="center"/>
      </w:pPr>
    </w:p>
    <w:p w:rsidR="002529AB" w:rsidRDefault="002529AB" w:rsidP="002529AB">
      <w:pPr>
        <w:pStyle w:val="22"/>
      </w:pPr>
      <w:bookmarkStart w:id="14" w:name="_Toc118812338"/>
      <w:r>
        <w:t>3.7 Создание объекта «Выбор дисциплин»</w:t>
      </w:r>
      <w:bookmarkEnd w:id="14"/>
    </w:p>
    <w:p w:rsidR="002529AB" w:rsidRDefault="002529AB" w:rsidP="002529AB">
      <w:pPr>
        <w:pStyle w:val="a7"/>
      </w:pPr>
      <w:r>
        <w:t>В данном разделе каждому созданному студенту будут прикрепляться предметы, на которые он будет ходить.</w:t>
      </w:r>
    </w:p>
    <w:p w:rsidR="002529AB" w:rsidRDefault="002529AB" w:rsidP="002529AB">
      <w:pPr>
        <w:pStyle w:val="a7"/>
      </w:pPr>
      <w:r>
        <w:t>Для создания записи о выборе дисциплин необходимо нажать в пункте меню «</w:t>
      </w:r>
      <w:r>
        <w:rPr>
          <w:lang w:val="en-US"/>
        </w:rPr>
        <w:t>MARKS</w:t>
      </w:r>
      <w:r>
        <w:t>» в строфе «</w:t>
      </w:r>
      <w:r>
        <w:rPr>
          <w:lang w:val="en-US"/>
        </w:rPr>
        <w:t>Choices</w:t>
      </w:r>
      <w:r>
        <w:t>» на кнопку «+ Добавить» (рис. 3</w:t>
      </w:r>
      <w:r>
        <w:rPr>
          <w:lang w:val="en-US"/>
        </w:rPr>
        <w:t>3</w:t>
      </w:r>
      <w:r>
        <w:t>).</w:t>
      </w:r>
    </w:p>
    <w:p w:rsidR="002529AB" w:rsidRDefault="002529AB" w:rsidP="002529AB">
      <w:pPr>
        <w:pStyle w:val="a7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3D20609" wp14:editId="6B3E641A">
                <wp:simplePos x="0" y="0"/>
                <wp:positionH relativeFrom="column">
                  <wp:posOffset>2406622</wp:posOffset>
                </wp:positionH>
                <wp:positionV relativeFrom="paragraph">
                  <wp:posOffset>721830</wp:posOffset>
                </wp:positionV>
                <wp:extent cx="414020" cy="101600"/>
                <wp:effectExtent l="0" t="57150" r="5080" b="31750"/>
                <wp:wrapNone/>
                <wp:docPr id="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4020" cy="10160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E39FFA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9" o:spid="_x0000_s1026" type="#_x0000_t32" style="position:absolute;margin-left:189.5pt;margin-top:56.85pt;width:32.6pt;height:8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" strokecolor="#bc4542 [3045]" strokeweight="1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933BAB" wp14:editId="526503A2">
            <wp:extent cx="4619943" cy="179070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главное меню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59"/>
                    <a:stretch/>
                  </pic:blipFill>
                  <pic:spPr bwMode="auto">
                    <a:xfrm>
                      <a:off x="0" y="0"/>
                      <a:ext cx="4633765" cy="179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29AB" w:rsidRDefault="007B5455" w:rsidP="002529AB">
      <w:pPr>
        <w:pStyle w:val="a7"/>
        <w:jc w:val="center"/>
      </w:pPr>
      <w:r>
        <w:t>Рисунок 33 – Создание выбора студента</w:t>
      </w:r>
    </w:p>
    <w:p w:rsidR="007B5455" w:rsidRDefault="007B5455" w:rsidP="002529AB">
      <w:pPr>
        <w:pStyle w:val="a7"/>
        <w:jc w:val="center"/>
      </w:pPr>
    </w:p>
    <w:p w:rsidR="002529AB" w:rsidRDefault="007B5455" w:rsidP="002529AB">
      <w:pPr>
        <w:pStyle w:val="a7"/>
      </w:pPr>
      <w:r>
        <w:t>В открывшемся окне (рис. 34</w:t>
      </w:r>
      <w:r w:rsidR="002529AB">
        <w:t>) необходимо заполнить поля:</w:t>
      </w:r>
    </w:p>
    <w:p w:rsidR="002529AB" w:rsidRDefault="007B5455" w:rsidP="002529AB">
      <w:pPr>
        <w:pStyle w:val="a2"/>
      </w:pPr>
      <w:r>
        <w:t>выбор ФИО студента</w:t>
      </w:r>
      <w:r w:rsidR="002529AB">
        <w:t xml:space="preserve">, </w:t>
      </w:r>
    </w:p>
    <w:p w:rsidR="002529AB" w:rsidRDefault="007B5455" w:rsidP="002529AB">
      <w:pPr>
        <w:pStyle w:val="a2"/>
      </w:pPr>
      <w:r>
        <w:t>год обучения</w:t>
      </w:r>
      <w:r w:rsidR="002529AB">
        <w:t>,</w:t>
      </w:r>
    </w:p>
    <w:p w:rsidR="002529AB" w:rsidRDefault="007B5455" w:rsidP="002529AB">
      <w:pPr>
        <w:pStyle w:val="a2"/>
      </w:pPr>
      <w:r>
        <w:t>семестр</w:t>
      </w:r>
      <w:r w:rsidR="002529AB">
        <w:t>,</w:t>
      </w:r>
    </w:p>
    <w:p w:rsidR="002529AB" w:rsidRDefault="007B5455" w:rsidP="002529AB">
      <w:pPr>
        <w:pStyle w:val="a2"/>
      </w:pPr>
      <w:r>
        <w:t>предмет №1</w:t>
      </w:r>
      <w:r w:rsidR="002529AB">
        <w:t>,</w:t>
      </w:r>
    </w:p>
    <w:p w:rsidR="002529AB" w:rsidRDefault="007B5455" w:rsidP="002529AB">
      <w:pPr>
        <w:pStyle w:val="a2"/>
      </w:pPr>
      <w:r>
        <w:t>предмет №2</w:t>
      </w:r>
      <w:r w:rsidR="002529AB">
        <w:t>.</w:t>
      </w:r>
    </w:p>
    <w:p w:rsidR="002529AB" w:rsidRDefault="007B5455" w:rsidP="002529AB">
      <w:pPr>
        <w:pStyle w:val="a7"/>
        <w:jc w:val="center"/>
      </w:pPr>
      <w:r>
        <w:rPr>
          <w:noProof/>
        </w:rPr>
        <w:drawing>
          <wp:inline distT="0" distB="0" distL="0" distR="0" wp14:anchorId="08494901" wp14:editId="7E825518">
            <wp:extent cx="5433391" cy="2114115"/>
            <wp:effectExtent l="0" t="0" r="0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добавить что-то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261" cy="211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AB" w:rsidRDefault="002529AB" w:rsidP="002529AB">
      <w:pPr>
        <w:pStyle w:val="a7"/>
        <w:jc w:val="center"/>
      </w:pPr>
      <w:r>
        <w:t>Рису</w:t>
      </w:r>
      <w:r w:rsidR="007B5455">
        <w:t>нок 34</w:t>
      </w:r>
      <w:r>
        <w:t xml:space="preserve"> – Добавление записи </w:t>
      </w:r>
      <w:r w:rsidR="007B5455">
        <w:t>выбора студента</w:t>
      </w:r>
    </w:p>
    <w:p w:rsidR="002529AB" w:rsidRDefault="002529AB" w:rsidP="002529AB">
      <w:pPr>
        <w:pStyle w:val="a7"/>
        <w:jc w:val="center"/>
      </w:pPr>
    </w:p>
    <w:p w:rsidR="002529AB" w:rsidRDefault="002529AB" w:rsidP="002529AB">
      <w:pPr>
        <w:pStyle w:val="a7"/>
      </w:pPr>
      <w:r>
        <w:t xml:space="preserve">Для просмотра всех существующих </w:t>
      </w:r>
      <w:r w:rsidR="00AE1853">
        <w:t>выборов</w:t>
      </w:r>
      <w:r>
        <w:t xml:space="preserve"> необходимо нажать «</w:t>
      </w:r>
      <w:r w:rsidR="007B5455">
        <w:rPr>
          <w:lang w:val="en-US"/>
        </w:rPr>
        <w:t>Choices</w:t>
      </w:r>
      <w:r w:rsidR="007B5455">
        <w:t>» или кнопку «Изменить» (рис. 35</w:t>
      </w:r>
      <w:r>
        <w:t>).</w:t>
      </w:r>
    </w:p>
    <w:p w:rsidR="002529AB" w:rsidRDefault="002529AB" w:rsidP="002529AB">
      <w:pPr>
        <w:pStyle w:val="a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9078096" wp14:editId="5FDCF8E5">
                <wp:simplePos x="0" y="0"/>
                <wp:positionH relativeFrom="column">
                  <wp:posOffset>945488</wp:posOffset>
                </wp:positionH>
                <wp:positionV relativeFrom="paragraph">
                  <wp:posOffset>726937</wp:posOffset>
                </wp:positionV>
                <wp:extent cx="337457" cy="108857"/>
                <wp:effectExtent l="38100" t="38100" r="24765" b="24765"/>
                <wp:wrapNone/>
                <wp:docPr id="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7457" cy="108857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925B1" id="Прямая со стрелкой 22" o:spid="_x0000_s1026" type="#_x0000_t32" style="position:absolute;margin-left:74.45pt;margin-top:57.25pt;width:26.55pt;height:8.55pt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" strokecolor="#bc4542 [3045]" strokeweight="1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455371" wp14:editId="6D9EDF41">
            <wp:extent cx="4846320" cy="181038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главное меню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918"/>
                    <a:stretch/>
                  </pic:blipFill>
                  <pic:spPr bwMode="auto">
                    <a:xfrm>
                      <a:off x="0" y="0"/>
                      <a:ext cx="4860923" cy="1815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29AB" w:rsidRDefault="002529AB" w:rsidP="002529AB">
      <w:pPr>
        <w:pStyle w:val="a7"/>
        <w:jc w:val="center"/>
      </w:pPr>
      <w:r>
        <w:t>Рисунок</w:t>
      </w:r>
      <w:r w:rsidR="007B5455">
        <w:t xml:space="preserve"> 35</w:t>
      </w:r>
      <w:r>
        <w:t xml:space="preserve"> - Просмотр существующих </w:t>
      </w:r>
      <w:r w:rsidR="007B5455">
        <w:t>выборов студентов</w:t>
      </w:r>
    </w:p>
    <w:p w:rsidR="002529AB" w:rsidRDefault="002529AB" w:rsidP="002529AB">
      <w:pPr>
        <w:pStyle w:val="a7"/>
        <w:jc w:val="center"/>
      </w:pPr>
    </w:p>
    <w:p w:rsidR="002529AB" w:rsidRDefault="007B5455" w:rsidP="002529AB">
      <w:pPr>
        <w:pStyle w:val="a7"/>
      </w:pPr>
      <w:r>
        <w:t>В открывшемся окне (рис. 36) можно просмотреть существующие выборы студентов</w:t>
      </w:r>
      <w:r w:rsidR="002529AB">
        <w:t xml:space="preserve">, а также изменить их. </w:t>
      </w:r>
    </w:p>
    <w:p w:rsidR="002529AB" w:rsidRDefault="007B5455" w:rsidP="002529AB">
      <w:pPr>
        <w:pStyle w:val="a7"/>
        <w:jc w:val="center"/>
      </w:pPr>
      <w:r>
        <w:rPr>
          <w:noProof/>
        </w:rPr>
        <w:lastRenderedPageBreak/>
        <w:drawing>
          <wp:inline distT="0" distB="0" distL="0" distR="0" wp14:anchorId="02E7AC37" wp14:editId="0CC6672A">
            <wp:extent cx="5514902" cy="2067204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329" b="25030"/>
                    <a:stretch/>
                  </pic:blipFill>
                  <pic:spPr bwMode="auto">
                    <a:xfrm>
                      <a:off x="0" y="0"/>
                      <a:ext cx="5522306" cy="2069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529AB">
        <w:rPr>
          <w:noProof/>
        </w:rPr>
        <w:t xml:space="preserve"> </w:t>
      </w:r>
    </w:p>
    <w:p w:rsidR="002529AB" w:rsidRDefault="007B5455" w:rsidP="002529AB">
      <w:pPr>
        <w:ind w:firstLine="709"/>
        <w:jc w:val="center"/>
        <w:rPr>
          <w:sz w:val="28"/>
        </w:rPr>
      </w:pPr>
      <w:r>
        <w:rPr>
          <w:sz w:val="28"/>
        </w:rPr>
        <w:t>Рисунок 36</w:t>
      </w:r>
      <w:r w:rsidR="002529AB" w:rsidRPr="00196233">
        <w:rPr>
          <w:sz w:val="28"/>
        </w:rPr>
        <w:t xml:space="preserve"> –</w:t>
      </w:r>
      <w:r>
        <w:rPr>
          <w:sz w:val="28"/>
        </w:rPr>
        <w:t xml:space="preserve"> Существующие выборы студентов</w:t>
      </w:r>
    </w:p>
    <w:p w:rsidR="007B5455" w:rsidRDefault="007B5455" w:rsidP="002529AB">
      <w:pPr>
        <w:ind w:firstLine="709"/>
        <w:jc w:val="center"/>
        <w:rPr>
          <w:sz w:val="28"/>
        </w:rPr>
      </w:pPr>
    </w:p>
    <w:p w:rsidR="002529AB" w:rsidRDefault="002529AB" w:rsidP="002529AB">
      <w:pPr>
        <w:pStyle w:val="a7"/>
      </w:pPr>
      <w:r>
        <w:t xml:space="preserve">Для того чтобы изменить данные о </w:t>
      </w:r>
      <w:r w:rsidR="007B5455">
        <w:t>выборе</w:t>
      </w:r>
      <w:r>
        <w:t xml:space="preserve"> необходимо выбрать нужного студента и в открывшемся окне изме</w:t>
      </w:r>
      <w:r w:rsidR="007B5455">
        <w:t>нить необходимые данные (рис. 37</w:t>
      </w:r>
      <w:r>
        <w:t>).</w:t>
      </w:r>
    </w:p>
    <w:p w:rsidR="002529AB" w:rsidRDefault="007B5455" w:rsidP="002529AB">
      <w:pPr>
        <w:pStyle w:val="a7"/>
        <w:jc w:val="center"/>
      </w:pPr>
      <w:r>
        <w:rPr>
          <w:noProof/>
        </w:rPr>
        <w:drawing>
          <wp:inline distT="0" distB="0" distL="0" distR="0" wp14:anchorId="32707E0B" wp14:editId="20A036EB">
            <wp:extent cx="5752311" cy="2239618"/>
            <wp:effectExtent l="0" t="0" r="1270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329" b="22452"/>
                    <a:stretch/>
                  </pic:blipFill>
                  <pic:spPr bwMode="auto">
                    <a:xfrm>
                      <a:off x="0" y="0"/>
                      <a:ext cx="5763577" cy="2244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29AB" w:rsidRDefault="007B5455" w:rsidP="002529AB">
      <w:pPr>
        <w:pStyle w:val="a7"/>
        <w:jc w:val="center"/>
      </w:pPr>
      <w:r>
        <w:t>Рисунок 37</w:t>
      </w:r>
      <w:r w:rsidR="002529AB">
        <w:t xml:space="preserve"> – Изменение данных </w:t>
      </w:r>
      <w:r>
        <w:t>выбора студента</w:t>
      </w:r>
    </w:p>
    <w:p w:rsidR="002529AB" w:rsidRDefault="002529AB" w:rsidP="002529AB">
      <w:pPr>
        <w:pStyle w:val="a7"/>
        <w:jc w:val="center"/>
      </w:pPr>
    </w:p>
    <w:p w:rsidR="002529AB" w:rsidRDefault="002529AB" w:rsidP="002529AB">
      <w:pPr>
        <w:pStyle w:val="a2"/>
        <w:numPr>
          <w:ilvl w:val="0"/>
          <w:numId w:val="0"/>
        </w:numPr>
        <w:ind w:left="709"/>
      </w:pPr>
      <w:r>
        <w:t xml:space="preserve">Если данный </w:t>
      </w:r>
      <w:r w:rsidR="007B5455">
        <w:t>выбор</w:t>
      </w:r>
      <w:r>
        <w:t xml:space="preserve"> недействительный, то в данном</w:t>
      </w:r>
      <w:r w:rsidR="007B5455">
        <w:t xml:space="preserve"> окне его можно удалить (рис. 38</w:t>
      </w:r>
      <w:r>
        <w:t>).</w:t>
      </w:r>
    </w:p>
    <w:p w:rsidR="002529AB" w:rsidRDefault="002529AB" w:rsidP="002529AB">
      <w:pPr>
        <w:pStyle w:val="a2"/>
        <w:numPr>
          <w:ilvl w:val="0"/>
          <w:numId w:val="0"/>
        </w:numPr>
        <w:ind w:left="709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D67922D" wp14:editId="495F9E67">
                <wp:simplePos x="0" y="0"/>
                <wp:positionH relativeFrom="column">
                  <wp:posOffset>2145057</wp:posOffset>
                </wp:positionH>
                <wp:positionV relativeFrom="paragraph">
                  <wp:posOffset>1902266</wp:posOffset>
                </wp:positionV>
                <wp:extent cx="510540" cy="106680"/>
                <wp:effectExtent l="38100" t="57150" r="22860" b="26670"/>
                <wp:wrapNone/>
                <wp:docPr id="28" name="Прямая со стрелкой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0540" cy="10668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12F79" id="Прямая со стрелкой 28" o:spid="_x0000_s1026" type="#_x0000_t32" style="position:absolute;margin-left:168.9pt;margin-top:149.8pt;width:40.2pt;height:8.4pt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" strokecolor="#bc4542 [3045]" strokeweight="1pt">
                <v:stroke endarrow="block"/>
              </v:shape>
            </w:pict>
          </mc:Fallback>
        </mc:AlternateContent>
      </w:r>
      <w:r w:rsidR="007B5455">
        <w:rPr>
          <w:noProof/>
        </w:rPr>
        <w:drawing>
          <wp:inline distT="0" distB="0" distL="0" distR="0" wp14:anchorId="744CB3AD" wp14:editId="3D95E105">
            <wp:extent cx="5752311" cy="2239618"/>
            <wp:effectExtent l="0" t="0" r="1270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329" b="22452"/>
                    <a:stretch/>
                  </pic:blipFill>
                  <pic:spPr bwMode="auto">
                    <a:xfrm>
                      <a:off x="0" y="0"/>
                      <a:ext cx="5763577" cy="2244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29AB" w:rsidRDefault="007B5455" w:rsidP="002529AB">
      <w:pPr>
        <w:pStyle w:val="a7"/>
        <w:jc w:val="center"/>
      </w:pPr>
      <w:r>
        <w:t>Рисунок 38</w:t>
      </w:r>
      <w:r w:rsidR="002529AB">
        <w:t xml:space="preserve"> – Удаление</w:t>
      </w:r>
      <w:r>
        <w:t xml:space="preserve"> выбора</w:t>
      </w:r>
    </w:p>
    <w:p w:rsidR="002529AB" w:rsidRPr="00BD58AA" w:rsidRDefault="002529AB" w:rsidP="002529AB">
      <w:pPr>
        <w:pStyle w:val="a7"/>
        <w:jc w:val="center"/>
      </w:pPr>
    </w:p>
    <w:p w:rsidR="006F6383" w:rsidRDefault="006F6383" w:rsidP="006F6383">
      <w:pPr>
        <w:pStyle w:val="22"/>
      </w:pPr>
      <w:bookmarkStart w:id="15" w:name="_Toc118812339"/>
      <w:r>
        <w:lastRenderedPageBreak/>
        <w:t>3.8 Описание объектов «Уроки» и «Журнал»</w:t>
      </w:r>
      <w:bookmarkEnd w:id="15"/>
    </w:p>
    <w:p w:rsidR="00734D22" w:rsidRDefault="006F6383" w:rsidP="006F6383">
      <w:pPr>
        <w:pStyle w:val="a7"/>
      </w:pPr>
      <w:r>
        <w:t>Раздел «</w:t>
      </w:r>
      <w:r>
        <w:rPr>
          <w:lang w:val="en-US"/>
        </w:rPr>
        <w:t>Lessons</w:t>
      </w:r>
      <w:r>
        <w:t>» и «</w:t>
      </w:r>
      <w:r>
        <w:rPr>
          <w:lang w:val="en-US"/>
        </w:rPr>
        <w:t>Journals</w:t>
      </w:r>
      <w:r>
        <w:t>»</w:t>
      </w:r>
      <w:r w:rsidRPr="006F6383">
        <w:t xml:space="preserve"> </w:t>
      </w:r>
      <w:r>
        <w:t>предназначены для внешних пользователей (преподавателей) (рис. 39).</w:t>
      </w:r>
    </w:p>
    <w:p w:rsidR="006F6383" w:rsidRDefault="006F6383" w:rsidP="006F6383">
      <w:pPr>
        <w:pStyle w:val="a7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9E64952" wp14:editId="529793B9">
                <wp:simplePos x="0" y="0"/>
                <wp:positionH relativeFrom="column">
                  <wp:posOffset>1455547</wp:posOffset>
                </wp:positionH>
                <wp:positionV relativeFrom="paragraph">
                  <wp:posOffset>853313</wp:posOffset>
                </wp:positionV>
                <wp:extent cx="510540" cy="106680"/>
                <wp:effectExtent l="38100" t="57150" r="22860" b="26670"/>
                <wp:wrapNone/>
                <wp:docPr id="65" name="Прямая со стрелкой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0540" cy="10668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E16876" id="Прямая со стрелкой 65" o:spid="_x0000_s1026" type="#_x0000_t32" style="position:absolute;margin-left:114.6pt;margin-top:67.2pt;width:40.2pt;height:8.4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" strokecolor="#bc4542 [3045]" strokeweight="1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C0AFE3F" wp14:editId="6CC868C9">
                <wp:simplePos x="0" y="0"/>
                <wp:positionH relativeFrom="column">
                  <wp:posOffset>1413002</wp:posOffset>
                </wp:positionH>
                <wp:positionV relativeFrom="paragraph">
                  <wp:posOffset>999744</wp:posOffset>
                </wp:positionV>
                <wp:extent cx="510540" cy="106680"/>
                <wp:effectExtent l="38100" t="57150" r="22860" b="26670"/>
                <wp:wrapNone/>
                <wp:docPr id="64" name="Прямая со стрелкой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0540" cy="10668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FC789F" id="Прямая со стрелкой 64" o:spid="_x0000_s1026" type="#_x0000_t32" style="position:absolute;margin-left:111.25pt;margin-top:78.7pt;width:40.2pt;height:8.4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" strokecolor="#bc4542 [3045]" strokeweight="1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68E62C" wp14:editId="56530943">
            <wp:extent cx="4619943" cy="1790700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главное меню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59"/>
                    <a:stretch/>
                  </pic:blipFill>
                  <pic:spPr bwMode="auto">
                    <a:xfrm>
                      <a:off x="0" y="0"/>
                      <a:ext cx="4633765" cy="179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383" w:rsidRDefault="006F6383" w:rsidP="006F6383">
      <w:pPr>
        <w:pStyle w:val="a7"/>
        <w:jc w:val="center"/>
      </w:pPr>
      <w:r>
        <w:t>Рисунок 39 – Разделы для преподавателей</w:t>
      </w:r>
    </w:p>
    <w:p w:rsidR="006F6383" w:rsidRDefault="006F6383" w:rsidP="006F6383">
      <w:pPr>
        <w:pStyle w:val="a7"/>
        <w:jc w:val="center"/>
      </w:pPr>
    </w:p>
    <w:p w:rsidR="006F6383" w:rsidRDefault="006F6383" w:rsidP="006F6383">
      <w:pPr>
        <w:pStyle w:val="a7"/>
      </w:pPr>
      <w:r>
        <w:t>Администратор также имеет к ним доступ и может редактировать информацию, которую создали преподаватели.</w:t>
      </w:r>
    </w:p>
    <w:p w:rsidR="00817ED7" w:rsidRDefault="00817ED7" w:rsidP="006F6383">
      <w:pPr>
        <w:pStyle w:val="a7"/>
      </w:pPr>
      <w:r>
        <w:t>Раздел «</w:t>
      </w:r>
      <w:r>
        <w:rPr>
          <w:lang w:val="en-US"/>
        </w:rPr>
        <w:t>Lessons</w:t>
      </w:r>
      <w:r>
        <w:t xml:space="preserve">» предназначен для описания урока, включает заполнения полей: </w:t>
      </w:r>
    </w:p>
    <w:p w:rsidR="00817ED7" w:rsidRDefault="00817ED7" w:rsidP="00817ED7">
      <w:pPr>
        <w:pStyle w:val="a2"/>
      </w:pPr>
      <w:r>
        <w:t>выбор названия предмета,</w:t>
      </w:r>
    </w:p>
    <w:p w:rsidR="00817ED7" w:rsidRDefault="00817ED7" w:rsidP="00817ED7">
      <w:pPr>
        <w:pStyle w:val="a2"/>
      </w:pPr>
      <w:r>
        <w:t>темы урока,</w:t>
      </w:r>
    </w:p>
    <w:p w:rsidR="00817ED7" w:rsidRDefault="00817ED7" w:rsidP="00817ED7">
      <w:pPr>
        <w:pStyle w:val="a2"/>
      </w:pPr>
      <w:r>
        <w:t>домашнее задание,</w:t>
      </w:r>
    </w:p>
    <w:p w:rsidR="00817ED7" w:rsidRDefault="00817ED7" w:rsidP="00817ED7">
      <w:pPr>
        <w:pStyle w:val="a2"/>
      </w:pPr>
      <w:r>
        <w:t>дату урока.</w:t>
      </w:r>
    </w:p>
    <w:p w:rsidR="00817ED7" w:rsidRDefault="00817ED7" w:rsidP="00817ED7">
      <w:pPr>
        <w:pStyle w:val="a7"/>
      </w:pPr>
      <w:r>
        <w:t>Раздел «</w:t>
      </w:r>
      <w:r>
        <w:rPr>
          <w:lang w:val="en-US"/>
        </w:rPr>
        <w:t>Journals</w:t>
      </w:r>
      <w:r>
        <w:t xml:space="preserve">» предназначен для учета успеваемости студента, включает заполнения полей: </w:t>
      </w:r>
    </w:p>
    <w:p w:rsidR="00817ED7" w:rsidRDefault="00817ED7" w:rsidP="00817ED7">
      <w:pPr>
        <w:pStyle w:val="a2"/>
      </w:pPr>
      <w:r>
        <w:t>ФИО студента,</w:t>
      </w:r>
    </w:p>
    <w:p w:rsidR="00817ED7" w:rsidRDefault="00817ED7" w:rsidP="00817ED7">
      <w:pPr>
        <w:pStyle w:val="a2"/>
      </w:pPr>
      <w:r>
        <w:t>тему урока,</w:t>
      </w:r>
    </w:p>
    <w:p w:rsidR="00817ED7" w:rsidRDefault="00817ED7" w:rsidP="00817ED7">
      <w:pPr>
        <w:pStyle w:val="a2"/>
      </w:pPr>
      <w:r>
        <w:t>оценку.</w:t>
      </w:r>
    </w:p>
    <w:p w:rsidR="006F6383" w:rsidRDefault="006F6383" w:rsidP="006F6383">
      <w:pPr>
        <w:pStyle w:val="a7"/>
      </w:pPr>
      <w:r>
        <w:t>Для того чтобы изменить данные журнала или уроков необходимо нажать «</w:t>
      </w:r>
      <w:r>
        <w:rPr>
          <w:lang w:val="en-US"/>
        </w:rPr>
        <w:t>Lessons</w:t>
      </w:r>
      <w:r>
        <w:t>», «</w:t>
      </w:r>
      <w:r>
        <w:rPr>
          <w:lang w:val="en-US"/>
        </w:rPr>
        <w:t>Journals</w:t>
      </w:r>
      <w:r>
        <w:t>» или кнопку «Изменить» (рис. 40).</w:t>
      </w:r>
    </w:p>
    <w:p w:rsidR="006F6383" w:rsidRDefault="006F6383" w:rsidP="006F6383">
      <w:pPr>
        <w:pStyle w:val="a7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A974307" wp14:editId="27F34EC4">
                <wp:simplePos x="0" y="0"/>
                <wp:positionH relativeFrom="column">
                  <wp:posOffset>1358265</wp:posOffset>
                </wp:positionH>
                <wp:positionV relativeFrom="paragraph">
                  <wp:posOffset>1005332</wp:posOffset>
                </wp:positionV>
                <wp:extent cx="359664" cy="73152"/>
                <wp:effectExtent l="38100" t="57150" r="21590" b="22225"/>
                <wp:wrapNone/>
                <wp:docPr id="67" name="Прямая со стрелкой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9664" cy="73152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702D9" id="Прямая со стрелкой 67" o:spid="_x0000_s1026" type="#_x0000_t32" style="position:absolute;margin-left:106.95pt;margin-top:79.15pt;width:28.3pt;height:5.75pt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" strokecolor="#bc4542 [3045]" strokeweight="1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C218C45" wp14:editId="6E0F0F73">
                <wp:simplePos x="0" y="0"/>
                <wp:positionH relativeFrom="column">
                  <wp:posOffset>1400810</wp:posOffset>
                </wp:positionH>
                <wp:positionV relativeFrom="paragraph">
                  <wp:posOffset>859028</wp:posOffset>
                </wp:positionV>
                <wp:extent cx="377952" cy="85344"/>
                <wp:effectExtent l="38100" t="57150" r="22225" b="29210"/>
                <wp:wrapNone/>
                <wp:docPr id="68" name="Прямая со стрелкой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7952" cy="85344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4C3B9" id="Прямая со стрелкой 68" o:spid="_x0000_s1026" type="#_x0000_t32" style="position:absolute;margin-left:110.3pt;margin-top:67.65pt;width:29.75pt;height:6.7pt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" strokecolor="#bc4542 [3045]" strokeweight="1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2D0AD8E" wp14:editId="2A9F0750">
                <wp:simplePos x="0" y="0"/>
                <wp:positionH relativeFrom="column">
                  <wp:posOffset>2540889</wp:posOffset>
                </wp:positionH>
                <wp:positionV relativeFrom="paragraph">
                  <wp:posOffset>999236</wp:posOffset>
                </wp:positionV>
                <wp:extent cx="263398" cy="60960"/>
                <wp:effectExtent l="0" t="57150" r="3810" b="34290"/>
                <wp:wrapNone/>
                <wp:docPr id="70" name="Прямая со стрелкой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3398" cy="609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B6C9D" id="Прямая со стрелкой 70" o:spid="_x0000_s1026" type="#_x0000_t32" style="position:absolute;margin-left:200.05pt;margin-top:78.7pt;width:20.75pt;height:4.8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" strokecolor="#4579b8 [3044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1E86307" wp14:editId="3B2BCAA7">
                <wp:simplePos x="0" y="0"/>
                <wp:positionH relativeFrom="column">
                  <wp:posOffset>2479548</wp:posOffset>
                </wp:positionH>
                <wp:positionV relativeFrom="paragraph">
                  <wp:posOffset>846709</wp:posOffset>
                </wp:positionV>
                <wp:extent cx="299593" cy="73152"/>
                <wp:effectExtent l="0" t="57150" r="0" b="22225"/>
                <wp:wrapNone/>
                <wp:docPr id="69" name="Прямая со стрелкой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9593" cy="731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4BD02" id="Прямая со стрелкой 69" o:spid="_x0000_s1026" type="#_x0000_t32" style="position:absolute;margin-left:195.25pt;margin-top:66.65pt;width:23.6pt;height:5.75pt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" strokecolor="#4579b8 [3044]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0A2A9C" wp14:editId="13115028">
            <wp:extent cx="4619943" cy="179070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главное меню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59"/>
                    <a:stretch/>
                  </pic:blipFill>
                  <pic:spPr bwMode="auto">
                    <a:xfrm>
                      <a:off x="0" y="0"/>
                      <a:ext cx="4633765" cy="179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383" w:rsidRDefault="006F6383" w:rsidP="006F6383">
      <w:pPr>
        <w:pStyle w:val="a7"/>
        <w:jc w:val="center"/>
      </w:pPr>
      <w:r>
        <w:t>Рисунок 40 - Просмотр существующих уроков или журналов</w:t>
      </w:r>
    </w:p>
    <w:p w:rsidR="00817ED7" w:rsidRDefault="00817ED7" w:rsidP="006F6383">
      <w:pPr>
        <w:pStyle w:val="a7"/>
        <w:jc w:val="center"/>
      </w:pPr>
    </w:p>
    <w:p w:rsidR="00817ED7" w:rsidRDefault="00817ED7" w:rsidP="00817ED7">
      <w:pPr>
        <w:pStyle w:val="a7"/>
      </w:pPr>
      <w:r>
        <w:t xml:space="preserve">В открывшемся окне (рис. 41) можно просмотреть существующие уроки и оценки студентов. </w:t>
      </w:r>
    </w:p>
    <w:p w:rsidR="00817ED7" w:rsidRDefault="00817ED7" w:rsidP="006F6383">
      <w:pPr>
        <w:pStyle w:val="a7"/>
        <w:jc w:val="center"/>
      </w:pPr>
      <w:r>
        <w:rPr>
          <w:noProof/>
        </w:rPr>
        <w:lastRenderedPageBreak/>
        <w:drawing>
          <wp:inline distT="0" distB="0" distL="0" distR="0" wp14:anchorId="1A3CCBD3" wp14:editId="29642775">
            <wp:extent cx="5650992" cy="1977536"/>
            <wp:effectExtent l="0" t="0" r="6985" b="381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7845" b="29941"/>
                    <a:stretch/>
                  </pic:blipFill>
                  <pic:spPr bwMode="auto">
                    <a:xfrm>
                      <a:off x="0" y="0"/>
                      <a:ext cx="5661636" cy="1981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7ED7" w:rsidRDefault="00817ED7" w:rsidP="006F6383">
      <w:pPr>
        <w:pStyle w:val="a7"/>
        <w:jc w:val="center"/>
      </w:pPr>
      <w:r>
        <w:rPr>
          <w:noProof/>
        </w:rPr>
        <w:drawing>
          <wp:inline distT="0" distB="0" distL="0" distR="0" wp14:anchorId="024A8A20" wp14:editId="00A1A035">
            <wp:extent cx="5704128" cy="1737106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8470" b="27389"/>
                    <a:stretch/>
                  </pic:blipFill>
                  <pic:spPr bwMode="auto">
                    <a:xfrm>
                      <a:off x="0" y="0"/>
                      <a:ext cx="5722593" cy="1742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887" w:rsidRDefault="00156887" w:rsidP="006F6383">
      <w:pPr>
        <w:pStyle w:val="a7"/>
        <w:jc w:val="center"/>
      </w:pPr>
      <w:r>
        <w:t>Рисунок 41 - Существующие уроки и оценки</w:t>
      </w:r>
    </w:p>
    <w:p w:rsidR="00156887" w:rsidRDefault="00156887" w:rsidP="006F6383">
      <w:pPr>
        <w:pStyle w:val="a7"/>
        <w:jc w:val="center"/>
      </w:pPr>
    </w:p>
    <w:p w:rsidR="00156887" w:rsidRDefault="00156887" w:rsidP="00156887">
      <w:pPr>
        <w:pStyle w:val="a7"/>
      </w:pPr>
      <w:r>
        <w:t xml:space="preserve">Для того чтобы изменить данные </w:t>
      </w:r>
      <w:r w:rsidR="00AE1853">
        <w:t xml:space="preserve">урока или журнала успеваемости </w:t>
      </w:r>
      <w:r>
        <w:t xml:space="preserve">необходимо выбрать </w:t>
      </w:r>
      <w:bookmarkStart w:id="16" w:name="_GoBack"/>
      <w:bookmarkEnd w:id="16"/>
      <w:r>
        <w:t>нужного студента в разделе «</w:t>
      </w:r>
      <w:r>
        <w:rPr>
          <w:lang w:val="en-US"/>
        </w:rPr>
        <w:t>Journals</w:t>
      </w:r>
      <w:r>
        <w:t>» или предмет в разделе «</w:t>
      </w:r>
      <w:r>
        <w:rPr>
          <w:lang w:val="en-US"/>
        </w:rPr>
        <w:t>Lessons</w:t>
      </w:r>
      <w:r>
        <w:t>» в открывшемся окне изменить необходимые данные (рис. 42).</w:t>
      </w:r>
    </w:p>
    <w:p w:rsidR="00156887" w:rsidRDefault="00156887" w:rsidP="00156887">
      <w:pPr>
        <w:pStyle w:val="a7"/>
      </w:pPr>
      <w:r>
        <w:rPr>
          <w:noProof/>
        </w:rPr>
        <w:drawing>
          <wp:inline distT="0" distB="0" distL="0" distR="0" wp14:anchorId="538BB5AC" wp14:editId="31C55C99">
            <wp:extent cx="5638800" cy="1921430"/>
            <wp:effectExtent l="0" t="0" r="0" b="317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574" b="30846"/>
                    <a:stretch/>
                  </pic:blipFill>
                  <pic:spPr bwMode="auto">
                    <a:xfrm>
                      <a:off x="0" y="0"/>
                      <a:ext cx="5645135" cy="1923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887" w:rsidRDefault="00156887" w:rsidP="006F6383">
      <w:pPr>
        <w:pStyle w:val="a7"/>
        <w:jc w:val="center"/>
      </w:pPr>
      <w:r>
        <w:rPr>
          <w:noProof/>
        </w:rPr>
        <w:drawing>
          <wp:inline distT="0" distB="0" distL="0" distR="0" wp14:anchorId="7B7E2D80" wp14:editId="32A47220">
            <wp:extent cx="5669280" cy="1658137"/>
            <wp:effectExtent l="0" t="0" r="762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8792" b="29211"/>
                    <a:stretch/>
                  </pic:blipFill>
                  <pic:spPr bwMode="auto">
                    <a:xfrm>
                      <a:off x="0" y="0"/>
                      <a:ext cx="5681200" cy="1661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887" w:rsidRDefault="00156887" w:rsidP="00156887">
      <w:pPr>
        <w:pStyle w:val="a7"/>
        <w:jc w:val="center"/>
      </w:pPr>
      <w:r>
        <w:t>Рисунок 42 – Изменение данных разделов «</w:t>
      </w:r>
      <w:r>
        <w:rPr>
          <w:lang w:val="en-US"/>
        </w:rPr>
        <w:t>Lessons</w:t>
      </w:r>
      <w:r>
        <w:t>» и «</w:t>
      </w:r>
      <w:r>
        <w:rPr>
          <w:lang w:val="en-US"/>
        </w:rPr>
        <w:t>Journals</w:t>
      </w:r>
      <w:r>
        <w:t>»</w:t>
      </w:r>
    </w:p>
    <w:p w:rsidR="00A5119E" w:rsidRDefault="00A5119E" w:rsidP="00156887">
      <w:pPr>
        <w:pStyle w:val="a7"/>
        <w:jc w:val="center"/>
      </w:pPr>
    </w:p>
    <w:p w:rsidR="00A5119E" w:rsidRDefault="00A5119E" w:rsidP="00A5119E">
      <w:pPr>
        <w:pStyle w:val="a2"/>
        <w:numPr>
          <w:ilvl w:val="0"/>
          <w:numId w:val="0"/>
        </w:numPr>
        <w:ind w:left="709"/>
      </w:pPr>
      <w:r>
        <w:lastRenderedPageBreak/>
        <w:t>Если оценка или урок недействительный, то в данных окнах их можно удалить (рис. 43).</w:t>
      </w:r>
    </w:p>
    <w:p w:rsidR="00A5119E" w:rsidRDefault="00A5119E" w:rsidP="00A5119E">
      <w:pPr>
        <w:pStyle w:val="a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9BAFB62" wp14:editId="454ABC90">
                <wp:simplePos x="0" y="0"/>
                <wp:positionH relativeFrom="page">
                  <wp:posOffset>3245358</wp:posOffset>
                </wp:positionH>
                <wp:positionV relativeFrom="paragraph">
                  <wp:posOffset>1425067</wp:posOffset>
                </wp:positionV>
                <wp:extent cx="377952" cy="85344"/>
                <wp:effectExtent l="38100" t="57150" r="22225" b="29210"/>
                <wp:wrapNone/>
                <wp:docPr id="79" name="Прямая со стрелкой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7952" cy="85344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D6B86" id="Прямая со стрелкой 79" o:spid="_x0000_s1026" type="#_x0000_t32" style="position:absolute;margin-left:255.55pt;margin-top:112.2pt;width:29.75pt;height:6.7pt;flip:x y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" strokecolor="#bc4542 [3045]" strokeweight="1pt">
                <v:stroke endarrow="block"/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30B19C" wp14:editId="6A1A8A95">
            <wp:extent cx="5638800" cy="1921430"/>
            <wp:effectExtent l="0" t="0" r="0" b="317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574" b="30846"/>
                    <a:stretch/>
                  </pic:blipFill>
                  <pic:spPr bwMode="auto">
                    <a:xfrm>
                      <a:off x="0" y="0"/>
                      <a:ext cx="5645135" cy="1923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19E" w:rsidRDefault="00A5119E" w:rsidP="00A5119E">
      <w:pPr>
        <w:pStyle w:val="a7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74358F6" wp14:editId="0DB89F40">
                <wp:simplePos x="0" y="0"/>
                <wp:positionH relativeFrom="page">
                  <wp:posOffset>3224403</wp:posOffset>
                </wp:positionH>
                <wp:positionV relativeFrom="paragraph">
                  <wp:posOffset>1299718</wp:posOffset>
                </wp:positionV>
                <wp:extent cx="377952" cy="85344"/>
                <wp:effectExtent l="38100" t="57150" r="22225" b="29210"/>
                <wp:wrapNone/>
                <wp:docPr id="80" name="Прямая со стрелкой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7952" cy="85344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CF35" id="Прямая со стрелкой 80" o:spid="_x0000_s1026" type="#_x0000_t32" style="position:absolute;margin-left:253.9pt;margin-top:102.35pt;width:29.75pt;height:6.7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" strokecolor="#bc4542 [3045]" strokeweight="1pt">
                <v:stroke endarrow="block"/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EC21178" wp14:editId="762523C6">
            <wp:extent cx="5669280" cy="1658137"/>
            <wp:effectExtent l="0" t="0" r="762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8792" b="29211"/>
                    <a:stretch/>
                  </pic:blipFill>
                  <pic:spPr bwMode="auto">
                    <a:xfrm>
                      <a:off x="0" y="0"/>
                      <a:ext cx="5681200" cy="1661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19E" w:rsidRDefault="00C32D39" w:rsidP="00A5119E">
      <w:pPr>
        <w:pStyle w:val="a7"/>
        <w:jc w:val="center"/>
      </w:pPr>
      <w:r>
        <w:t>Рисунок 43</w:t>
      </w:r>
      <w:r w:rsidR="00A5119E">
        <w:t xml:space="preserve"> – Удаление</w:t>
      </w:r>
      <w:r>
        <w:t xml:space="preserve"> уроков и оценок из</w:t>
      </w:r>
      <w:r w:rsidR="00A5119E">
        <w:t xml:space="preserve"> разделов «</w:t>
      </w:r>
      <w:r w:rsidR="00A5119E">
        <w:rPr>
          <w:lang w:val="en-US"/>
        </w:rPr>
        <w:t>Lessons</w:t>
      </w:r>
      <w:r w:rsidR="00A5119E">
        <w:t>» и «</w:t>
      </w:r>
      <w:r w:rsidR="00A5119E">
        <w:rPr>
          <w:lang w:val="en-US"/>
        </w:rPr>
        <w:t>Journals</w:t>
      </w:r>
      <w:r w:rsidR="00A5119E">
        <w:t>»</w:t>
      </w:r>
    </w:p>
    <w:p w:rsidR="00A5119E" w:rsidRDefault="00A5119E" w:rsidP="00156887">
      <w:pPr>
        <w:pStyle w:val="a7"/>
        <w:jc w:val="center"/>
        <w:rPr>
          <w:lang w:val="en-US"/>
        </w:rPr>
      </w:pPr>
    </w:p>
    <w:p w:rsidR="00252001" w:rsidRDefault="00252001" w:rsidP="00252001">
      <w:pPr>
        <w:pStyle w:val="aa"/>
        <w:rPr>
          <w:lang w:val="ru-RU"/>
        </w:rPr>
      </w:pPr>
      <w:bookmarkStart w:id="17" w:name="_Toc118812340"/>
      <w:r w:rsidRPr="00EC6500">
        <w:rPr>
          <w:lang w:val="ru-RU"/>
        </w:rPr>
        <w:t xml:space="preserve">4 </w:t>
      </w:r>
      <w:r w:rsidR="00AF6085">
        <w:rPr>
          <w:lang w:val="ru-RU"/>
        </w:rPr>
        <w:t>Формирование отчетной документации</w:t>
      </w:r>
      <w:bookmarkEnd w:id="17"/>
    </w:p>
    <w:p w:rsidR="00EC6500" w:rsidRDefault="00EC6500" w:rsidP="00AF6085">
      <w:pPr>
        <w:pStyle w:val="a7"/>
      </w:pPr>
      <w:r>
        <w:t>Для формирования отчетов следует авторизоваться в ИССЛ под внешним пользователем (преподавателем) (рис. 44).</w:t>
      </w:r>
    </w:p>
    <w:p w:rsidR="00EC6500" w:rsidRDefault="00EC6500" w:rsidP="00EC6500">
      <w:pPr>
        <w:pStyle w:val="a7"/>
        <w:jc w:val="center"/>
      </w:pPr>
      <w:r>
        <w:rPr>
          <w:noProof/>
        </w:rPr>
        <w:drawing>
          <wp:inline distT="0" distB="0" distL="0" distR="0">
            <wp:extent cx="2791460" cy="1645920"/>
            <wp:effectExtent l="0" t="0" r="889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авторизачия препода.jp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419"/>
                    <a:stretch/>
                  </pic:blipFill>
                  <pic:spPr bwMode="auto">
                    <a:xfrm>
                      <a:off x="0" y="0"/>
                      <a:ext cx="2810344" cy="1657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500" w:rsidRDefault="00EC6500" w:rsidP="00EC6500">
      <w:pPr>
        <w:pStyle w:val="a7"/>
        <w:jc w:val="center"/>
      </w:pPr>
      <w:r>
        <w:t>Рисунок 44 – Авторизация внешнего пользователя</w:t>
      </w:r>
    </w:p>
    <w:p w:rsidR="00EC6500" w:rsidRDefault="00EC6500" w:rsidP="00EC6500">
      <w:pPr>
        <w:pStyle w:val="a7"/>
        <w:jc w:val="center"/>
      </w:pPr>
    </w:p>
    <w:p w:rsidR="00EC6500" w:rsidRDefault="00EC6500" w:rsidP="00AF6085">
      <w:pPr>
        <w:pStyle w:val="a7"/>
      </w:pPr>
      <w:r>
        <w:t>В главном меню (рис</w:t>
      </w:r>
      <w:r w:rsidR="003B0DF2">
        <w:t>.</w:t>
      </w:r>
      <w:r>
        <w:t xml:space="preserve"> 45) будет представлен следующий перечень отчетных документов:</w:t>
      </w:r>
    </w:p>
    <w:p w:rsidR="00EC6500" w:rsidRDefault="00EC6500" w:rsidP="00EC6500">
      <w:pPr>
        <w:pStyle w:val="a2"/>
      </w:pPr>
      <w:r>
        <w:t>отчет по школам,</w:t>
      </w:r>
    </w:p>
    <w:p w:rsidR="00EC6500" w:rsidRDefault="00EC6500" w:rsidP="00EC6500">
      <w:pPr>
        <w:pStyle w:val="a2"/>
      </w:pPr>
      <w:r>
        <w:t>отчет по предметам преподавателя,</w:t>
      </w:r>
    </w:p>
    <w:p w:rsidR="00EC6500" w:rsidRDefault="00EC6500" w:rsidP="00EC6500">
      <w:pPr>
        <w:pStyle w:val="a2"/>
      </w:pPr>
      <w:r>
        <w:t>отчет по всем предметам.</w:t>
      </w:r>
    </w:p>
    <w:p w:rsidR="00EC6500" w:rsidRDefault="00EC6500" w:rsidP="00EC6500">
      <w:pPr>
        <w:pStyle w:val="a2"/>
        <w:numPr>
          <w:ilvl w:val="0"/>
          <w:numId w:val="0"/>
        </w:numPr>
        <w:ind w:left="709" w:firstLine="709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1AF8926" wp14:editId="162D3599">
                <wp:simplePos x="0" y="0"/>
                <wp:positionH relativeFrom="page">
                  <wp:posOffset>5330317</wp:posOffset>
                </wp:positionH>
                <wp:positionV relativeFrom="paragraph">
                  <wp:posOffset>139446</wp:posOffset>
                </wp:positionV>
                <wp:extent cx="45719" cy="323088"/>
                <wp:effectExtent l="57150" t="38100" r="50165" b="20320"/>
                <wp:wrapNone/>
                <wp:docPr id="84" name="Прямая со стрелкой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23088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42FE2" id="Прямая со стрелкой 84" o:spid="_x0000_s1026" type="#_x0000_t32" style="position:absolute;margin-left:419.7pt;margin-top:11pt;width:3.6pt;height:25.45pt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" strokecolor="#bc4542 [3045]" strokeweight="1pt">
                <v:stroke endarrow="block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A94E4BA" wp14:editId="2D176D57">
                <wp:simplePos x="0" y="0"/>
                <wp:positionH relativeFrom="page">
                  <wp:posOffset>5907024</wp:posOffset>
                </wp:positionH>
                <wp:positionV relativeFrom="paragraph">
                  <wp:posOffset>176021</wp:posOffset>
                </wp:positionV>
                <wp:extent cx="182880" cy="237236"/>
                <wp:effectExtent l="0" t="38100" r="64770" b="29845"/>
                <wp:wrapNone/>
                <wp:docPr id="85" name="Прямая со стрелкой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880" cy="237236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D58AA" id="Прямая со стрелкой 85" o:spid="_x0000_s1026" type="#_x0000_t32" style="position:absolute;margin-left:465.1pt;margin-top:13.85pt;width:14.4pt;height:18.7pt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" strokecolor="#bc4542 [3045]" strokeweight="1pt">
                <v:stroke endarrow="block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F906A8F" wp14:editId="3254A633">
                <wp:simplePos x="0" y="0"/>
                <wp:positionH relativeFrom="page">
                  <wp:posOffset>4565904</wp:posOffset>
                </wp:positionH>
                <wp:positionV relativeFrom="paragraph">
                  <wp:posOffset>188214</wp:posOffset>
                </wp:positionV>
                <wp:extent cx="213360" cy="195072"/>
                <wp:effectExtent l="38100" t="38100" r="34290" b="33655"/>
                <wp:wrapNone/>
                <wp:docPr id="83" name="Прямая со стрелкой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3360" cy="195072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0B3A7" id="Прямая со стрелкой 83" o:spid="_x0000_s1026" type="#_x0000_t32" style="position:absolute;margin-left:359.5pt;margin-top:14.8pt;width:16.8pt;height:15.35pt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" strokecolor="#bc4542 [3045]" strokeweight="1pt">
                <v:stroke endarrow="block"/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4861433" cy="194977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приветствие препода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622" cy="19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DF2" w:rsidRDefault="003B0DF2" w:rsidP="00EC6500">
      <w:pPr>
        <w:pStyle w:val="a2"/>
        <w:numPr>
          <w:ilvl w:val="0"/>
          <w:numId w:val="0"/>
        </w:numPr>
        <w:ind w:left="709" w:firstLine="709"/>
        <w:jc w:val="center"/>
      </w:pPr>
      <w:r>
        <w:t>Рисунок 45 – Главное меню ИССЛ для внешнего пользователя (преподавателя)</w:t>
      </w:r>
    </w:p>
    <w:p w:rsidR="003B0DF2" w:rsidRDefault="003B0DF2" w:rsidP="00EC6500">
      <w:pPr>
        <w:pStyle w:val="a2"/>
        <w:numPr>
          <w:ilvl w:val="0"/>
          <w:numId w:val="0"/>
        </w:numPr>
        <w:ind w:left="709" w:firstLine="709"/>
        <w:jc w:val="center"/>
      </w:pPr>
    </w:p>
    <w:p w:rsidR="00AF6085" w:rsidRDefault="003B0DF2" w:rsidP="00AF6085">
      <w:pPr>
        <w:pStyle w:val="a7"/>
      </w:pPr>
      <w:r>
        <w:t>Для просмотра отчета необходимо нажать на его название (рис. 46-48).</w:t>
      </w:r>
      <w:r w:rsidR="00A034F7">
        <w:t xml:space="preserve"> В отчетах по школам и предметам необходимо сделать выбор из выпадающего списка.</w:t>
      </w:r>
      <w:r>
        <w:t xml:space="preserve"> </w:t>
      </w:r>
    </w:p>
    <w:p w:rsidR="003B0DF2" w:rsidRDefault="003B0DF2" w:rsidP="00AF6085">
      <w:pPr>
        <w:pStyle w:val="a7"/>
      </w:pPr>
      <w:r>
        <w:rPr>
          <w:noProof/>
        </w:rPr>
        <w:drawing>
          <wp:inline distT="0" distB="0" distL="0" distR="0" wp14:anchorId="15910A68" wp14:editId="7AFA67C2">
            <wp:extent cx="5940425" cy="993648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9122" b="61140"/>
                    <a:stretch/>
                  </pic:blipFill>
                  <pic:spPr bwMode="auto">
                    <a:xfrm>
                      <a:off x="0" y="0"/>
                      <a:ext cx="5940425" cy="993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DF2" w:rsidRDefault="003B0DF2" w:rsidP="003B0DF2">
      <w:pPr>
        <w:pStyle w:val="a7"/>
        <w:jc w:val="center"/>
      </w:pPr>
      <w:r>
        <w:t>Рисунок 46 – Отчет по школам</w:t>
      </w:r>
    </w:p>
    <w:p w:rsidR="003B0DF2" w:rsidRDefault="003B0DF2" w:rsidP="003B0DF2">
      <w:pPr>
        <w:pStyle w:val="a7"/>
        <w:jc w:val="center"/>
      </w:pPr>
    </w:p>
    <w:p w:rsidR="003B0DF2" w:rsidRDefault="003B0DF2" w:rsidP="003B0DF2">
      <w:pPr>
        <w:pStyle w:val="a7"/>
        <w:jc w:val="center"/>
      </w:pPr>
      <w:r>
        <w:rPr>
          <w:noProof/>
        </w:rPr>
        <w:drawing>
          <wp:inline distT="0" distB="0" distL="0" distR="0" wp14:anchorId="6F2D9DA1" wp14:editId="114CC7E0">
            <wp:extent cx="5939447" cy="1597152"/>
            <wp:effectExtent l="0" t="0" r="4445" b="317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7662" b="44530"/>
                    <a:stretch/>
                  </pic:blipFill>
                  <pic:spPr bwMode="auto">
                    <a:xfrm>
                      <a:off x="0" y="0"/>
                      <a:ext cx="5940425" cy="1597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DF2" w:rsidRDefault="003B0DF2" w:rsidP="003B0DF2">
      <w:pPr>
        <w:pStyle w:val="a7"/>
        <w:jc w:val="center"/>
      </w:pPr>
      <w:r>
        <w:t>Рисунок 47 – Отчет по предметам преподавателя</w:t>
      </w:r>
    </w:p>
    <w:p w:rsidR="003B0DF2" w:rsidRDefault="003B0DF2" w:rsidP="003B0DF2">
      <w:pPr>
        <w:pStyle w:val="a7"/>
        <w:jc w:val="center"/>
      </w:pPr>
    </w:p>
    <w:p w:rsidR="003B0DF2" w:rsidRDefault="003B0DF2" w:rsidP="003B0DF2">
      <w:pPr>
        <w:pStyle w:val="a7"/>
        <w:jc w:val="center"/>
      </w:pPr>
      <w:r>
        <w:rPr>
          <w:noProof/>
        </w:rPr>
        <w:drawing>
          <wp:inline distT="0" distB="0" distL="0" distR="0" wp14:anchorId="7637539C" wp14:editId="7A7B05FB">
            <wp:extent cx="5939681" cy="1359408"/>
            <wp:effectExtent l="0" t="0" r="444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8940" b="50371"/>
                    <a:stretch/>
                  </pic:blipFill>
                  <pic:spPr bwMode="auto">
                    <a:xfrm>
                      <a:off x="0" y="0"/>
                      <a:ext cx="5940425" cy="1359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DF2" w:rsidRDefault="003B0DF2" w:rsidP="003B0DF2">
      <w:pPr>
        <w:pStyle w:val="a7"/>
        <w:jc w:val="center"/>
      </w:pPr>
      <w:r>
        <w:t>Рисунок 48 – Отчет по всем предметам</w:t>
      </w:r>
    </w:p>
    <w:p w:rsidR="00A034F7" w:rsidRPr="00AF6085" w:rsidRDefault="00A034F7" w:rsidP="003B0DF2">
      <w:pPr>
        <w:pStyle w:val="a7"/>
        <w:jc w:val="center"/>
      </w:pPr>
    </w:p>
    <w:sectPr w:rsidR="00A034F7" w:rsidRPr="00AF608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9B5189"/>
    <w:multiLevelType w:val="hybridMultilevel"/>
    <w:tmpl w:val="7EBC86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3F5216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EF729E5"/>
    <w:multiLevelType w:val="multilevel"/>
    <w:tmpl w:val="D070D3C8"/>
    <w:styleLink w:val="a"/>
    <w:lvl w:ilvl="0">
      <w:start w:val="1"/>
      <w:numFmt w:val="russianLower"/>
      <w:pStyle w:val="a0"/>
      <w:lvlText w:val="%1)"/>
      <w:lvlJc w:val="left"/>
      <w:pPr>
        <w:tabs>
          <w:tab w:val="num" w:pos="1134"/>
        </w:tabs>
        <w:ind w:left="709" w:firstLine="0"/>
      </w:pPr>
      <w:rPr>
        <w:rFonts w:ascii="Times New Roman" w:hAnsi="Times New Roman" w:hint="default"/>
        <w:sz w:val="28"/>
      </w:rPr>
    </w:lvl>
    <w:lvl w:ilvl="1">
      <w:start w:val="1"/>
      <w:numFmt w:val="decimal"/>
      <w:lvlText w:val="%2)"/>
      <w:lvlJc w:val="left"/>
      <w:pPr>
        <w:tabs>
          <w:tab w:val="num" w:pos="1418"/>
        </w:tabs>
        <w:ind w:left="1134" w:firstLine="0"/>
      </w:pPr>
      <w:rPr>
        <w:rFonts w:ascii="Times New Roman" w:hAnsi="Times New Roman" w:hint="default"/>
        <w:sz w:val="28"/>
      </w:rPr>
    </w:lvl>
    <w:lvl w:ilvl="2">
      <w:start w:val="1"/>
      <w:numFmt w:val="lowerRoman"/>
      <w:lvlText w:val="%3)"/>
      <w:lvlJc w:val="left"/>
      <w:pPr>
        <w:ind w:left="731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091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451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811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71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531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891" w:hanging="360"/>
      </w:pPr>
      <w:rPr>
        <w:rFonts w:hint="default"/>
      </w:rPr>
    </w:lvl>
  </w:abstractNum>
  <w:abstractNum w:abstractNumId="3" w15:restartNumberingAfterBreak="0">
    <w:nsid w:val="26B825E9"/>
    <w:multiLevelType w:val="multilevel"/>
    <w:tmpl w:val="0419001D"/>
    <w:styleLink w:val="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28824787"/>
    <w:multiLevelType w:val="multilevel"/>
    <w:tmpl w:val="D070D3C8"/>
    <w:numStyleLink w:val="a"/>
  </w:abstractNum>
  <w:abstractNum w:abstractNumId="5" w15:restartNumberingAfterBreak="0">
    <w:nsid w:val="309E49AD"/>
    <w:multiLevelType w:val="multilevel"/>
    <w:tmpl w:val="2B06F634"/>
    <w:styleLink w:val="a1"/>
    <w:lvl w:ilvl="0">
      <w:start w:val="1"/>
      <w:numFmt w:val="russianLower"/>
      <w:lvlText w:val="%1)"/>
      <w:lvlJc w:val="left"/>
      <w:pPr>
        <w:tabs>
          <w:tab w:val="num" w:pos="1134"/>
        </w:tabs>
        <w:ind w:left="709" w:firstLine="0"/>
      </w:pPr>
      <w:rPr>
        <w:rFonts w:ascii="Times New Roman" w:hAnsi="Times New Roman" w:hint="default"/>
        <w:sz w:val="28"/>
      </w:rPr>
    </w:lvl>
    <w:lvl w:ilvl="1">
      <w:start w:val="1"/>
      <w:numFmt w:val="decimal"/>
      <w:lvlRestart w:val="0"/>
      <w:lvlText w:val="%2)"/>
      <w:lvlJc w:val="left"/>
      <w:pPr>
        <w:tabs>
          <w:tab w:val="num" w:pos="1418"/>
        </w:tabs>
        <w:ind w:left="1134" w:firstLine="0"/>
      </w:pPr>
      <w:rPr>
        <w:rFonts w:ascii="Times New Roman" w:hAnsi="Times New Roman" w:hint="default"/>
        <w:color w:val="000000" w:themeColor="text1"/>
        <w:sz w:val="28"/>
      </w:rPr>
    </w:lvl>
    <w:lvl w:ilvl="2">
      <w:start w:val="1"/>
      <w:numFmt w:val="lowerRoman"/>
      <w:lvlText w:val="%3)"/>
      <w:lvlJc w:val="left"/>
      <w:pPr>
        <w:ind w:left="193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29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65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01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37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73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090" w:hanging="360"/>
      </w:pPr>
      <w:rPr>
        <w:rFonts w:hint="default"/>
      </w:rPr>
    </w:lvl>
  </w:abstractNum>
  <w:abstractNum w:abstractNumId="6" w15:restartNumberingAfterBreak="0">
    <w:nsid w:val="386B1AC1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3D384280"/>
    <w:multiLevelType w:val="multilevel"/>
    <w:tmpl w:val="2B06F634"/>
    <w:lvl w:ilvl="0">
      <w:start w:val="1"/>
      <w:numFmt w:val="russianLower"/>
      <w:lvlText w:val="%1)"/>
      <w:lvlJc w:val="left"/>
      <w:pPr>
        <w:tabs>
          <w:tab w:val="num" w:pos="1134"/>
        </w:tabs>
        <w:ind w:left="709" w:firstLine="0"/>
      </w:pPr>
      <w:rPr>
        <w:rFonts w:ascii="Times New Roman" w:hAnsi="Times New Roman" w:hint="default"/>
        <w:sz w:val="28"/>
      </w:rPr>
    </w:lvl>
    <w:lvl w:ilvl="1">
      <w:start w:val="1"/>
      <w:numFmt w:val="decimal"/>
      <w:lvlRestart w:val="0"/>
      <w:lvlText w:val="%2)"/>
      <w:lvlJc w:val="left"/>
      <w:pPr>
        <w:tabs>
          <w:tab w:val="num" w:pos="1418"/>
        </w:tabs>
        <w:ind w:left="1134" w:firstLine="0"/>
      </w:pPr>
      <w:rPr>
        <w:rFonts w:ascii="Times New Roman" w:hAnsi="Times New Roman" w:hint="default"/>
        <w:color w:val="000000" w:themeColor="text1"/>
        <w:sz w:val="28"/>
      </w:rPr>
    </w:lvl>
    <w:lvl w:ilvl="2">
      <w:start w:val="1"/>
      <w:numFmt w:val="lowerRoman"/>
      <w:lvlText w:val="%3)"/>
      <w:lvlJc w:val="left"/>
      <w:pPr>
        <w:ind w:left="193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29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65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01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37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73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090" w:hanging="360"/>
      </w:pPr>
      <w:rPr>
        <w:rFonts w:hint="default"/>
      </w:rPr>
    </w:lvl>
  </w:abstractNum>
  <w:abstractNum w:abstractNumId="8" w15:restartNumberingAfterBreak="0">
    <w:nsid w:val="499F19FB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57DA14D7"/>
    <w:multiLevelType w:val="hybridMultilevel"/>
    <w:tmpl w:val="44B4165A"/>
    <w:lvl w:ilvl="0" w:tplc="50D80802">
      <w:start w:val="1"/>
      <w:numFmt w:val="bullet"/>
      <w:pStyle w:val="a2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A983A9A"/>
    <w:multiLevelType w:val="hybridMultilevel"/>
    <w:tmpl w:val="D7AA3D70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1" w15:restartNumberingAfterBreak="0">
    <w:nsid w:val="5D5833D5"/>
    <w:multiLevelType w:val="hybridMultilevel"/>
    <w:tmpl w:val="400EAD82"/>
    <w:lvl w:ilvl="0" w:tplc="04190001">
      <w:start w:val="1"/>
      <w:numFmt w:val="bullet"/>
      <w:lvlText w:val=""/>
      <w:lvlJc w:val="left"/>
      <w:pPr>
        <w:ind w:left="8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12" w15:restartNumberingAfterBreak="0">
    <w:nsid w:val="61E266A4"/>
    <w:multiLevelType w:val="multilevel"/>
    <w:tmpl w:val="2B06F634"/>
    <w:numStyleLink w:val="a1"/>
  </w:abstractNum>
  <w:abstractNum w:abstractNumId="13" w15:restartNumberingAfterBreak="0">
    <w:nsid w:val="6CF422A4"/>
    <w:multiLevelType w:val="hybridMultilevel"/>
    <w:tmpl w:val="45C63A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CE44B7"/>
    <w:multiLevelType w:val="multilevel"/>
    <w:tmpl w:val="A3B4DDC8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5" w15:restartNumberingAfterBreak="0">
    <w:nsid w:val="7AD47BD4"/>
    <w:multiLevelType w:val="multilevel"/>
    <w:tmpl w:val="697AE2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1"/>
  </w:num>
  <w:num w:numId="2">
    <w:abstractNumId w:val="9"/>
  </w:num>
  <w:num w:numId="3">
    <w:abstractNumId w:val="0"/>
  </w:num>
  <w:num w:numId="4">
    <w:abstractNumId w:val="13"/>
  </w:num>
  <w:num w:numId="5">
    <w:abstractNumId w:val="8"/>
  </w:num>
  <w:num w:numId="6">
    <w:abstractNumId w:val="5"/>
  </w:num>
  <w:num w:numId="7">
    <w:abstractNumId w:val="12"/>
  </w:num>
  <w:num w:numId="8">
    <w:abstractNumId w:val="7"/>
  </w:num>
  <w:num w:numId="9">
    <w:abstractNumId w:val="10"/>
  </w:num>
  <w:num w:numId="10">
    <w:abstractNumId w:val="2"/>
  </w:num>
  <w:num w:numId="11">
    <w:abstractNumId w:val="4"/>
  </w:num>
  <w:num w:numId="12">
    <w:abstractNumId w:val="1"/>
  </w:num>
  <w:num w:numId="13">
    <w:abstractNumId w:val="6"/>
  </w:num>
  <w:num w:numId="14">
    <w:abstractNumId w:val="3"/>
  </w:num>
  <w:num w:numId="15">
    <w:abstractNumId w:val="15"/>
  </w:num>
  <w:num w:numId="1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5"/>
  <w:proofState w:spelling="clean" w:grammar="clean"/>
  <w:attachedTemplate r:id="rId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4169"/>
    <w:rsid w:val="00017BB8"/>
    <w:rsid w:val="00021294"/>
    <w:rsid w:val="00036C62"/>
    <w:rsid w:val="000457EC"/>
    <w:rsid w:val="00076ADC"/>
    <w:rsid w:val="000B7F97"/>
    <w:rsid w:val="000D559C"/>
    <w:rsid w:val="000D70CF"/>
    <w:rsid w:val="000E6EEA"/>
    <w:rsid w:val="000F20CC"/>
    <w:rsid w:val="000F2F70"/>
    <w:rsid w:val="001073D6"/>
    <w:rsid w:val="0014016E"/>
    <w:rsid w:val="00144979"/>
    <w:rsid w:val="001560C9"/>
    <w:rsid w:val="00156887"/>
    <w:rsid w:val="00196233"/>
    <w:rsid w:val="002035F9"/>
    <w:rsid w:val="00213B4E"/>
    <w:rsid w:val="00252001"/>
    <w:rsid w:val="002529AB"/>
    <w:rsid w:val="00264A2F"/>
    <w:rsid w:val="002B2740"/>
    <w:rsid w:val="002C09D4"/>
    <w:rsid w:val="002C2FD4"/>
    <w:rsid w:val="002D29F8"/>
    <w:rsid w:val="002E0E8C"/>
    <w:rsid w:val="00320C96"/>
    <w:rsid w:val="00330698"/>
    <w:rsid w:val="003407A8"/>
    <w:rsid w:val="00364114"/>
    <w:rsid w:val="003673A5"/>
    <w:rsid w:val="003A2D5F"/>
    <w:rsid w:val="003A5B08"/>
    <w:rsid w:val="003B0DF2"/>
    <w:rsid w:val="00411FA4"/>
    <w:rsid w:val="00424380"/>
    <w:rsid w:val="0042451A"/>
    <w:rsid w:val="00440E4D"/>
    <w:rsid w:val="00481E96"/>
    <w:rsid w:val="004851CE"/>
    <w:rsid w:val="004A32EA"/>
    <w:rsid w:val="004A593C"/>
    <w:rsid w:val="004C46DD"/>
    <w:rsid w:val="004C6321"/>
    <w:rsid w:val="004C66D7"/>
    <w:rsid w:val="004D74EC"/>
    <w:rsid w:val="004D7784"/>
    <w:rsid w:val="004E0A41"/>
    <w:rsid w:val="0050363E"/>
    <w:rsid w:val="00503B36"/>
    <w:rsid w:val="00535056"/>
    <w:rsid w:val="00536DE6"/>
    <w:rsid w:val="0053726D"/>
    <w:rsid w:val="005966DA"/>
    <w:rsid w:val="005D5460"/>
    <w:rsid w:val="005E1B29"/>
    <w:rsid w:val="005E471B"/>
    <w:rsid w:val="005F54B7"/>
    <w:rsid w:val="00627EB4"/>
    <w:rsid w:val="00631592"/>
    <w:rsid w:val="00683B74"/>
    <w:rsid w:val="006D6B9D"/>
    <w:rsid w:val="006F6383"/>
    <w:rsid w:val="00714B7E"/>
    <w:rsid w:val="00734D22"/>
    <w:rsid w:val="007363CE"/>
    <w:rsid w:val="007377EB"/>
    <w:rsid w:val="00750D8D"/>
    <w:rsid w:val="00761944"/>
    <w:rsid w:val="00767470"/>
    <w:rsid w:val="0079552E"/>
    <w:rsid w:val="00797181"/>
    <w:rsid w:val="007A4169"/>
    <w:rsid w:val="007B5455"/>
    <w:rsid w:val="00817ED7"/>
    <w:rsid w:val="00826674"/>
    <w:rsid w:val="00876412"/>
    <w:rsid w:val="008B6636"/>
    <w:rsid w:val="009A095E"/>
    <w:rsid w:val="009C3218"/>
    <w:rsid w:val="009E31FC"/>
    <w:rsid w:val="00A034F7"/>
    <w:rsid w:val="00A5119E"/>
    <w:rsid w:val="00AA4384"/>
    <w:rsid w:val="00AD0E0F"/>
    <w:rsid w:val="00AE1853"/>
    <w:rsid w:val="00AE2461"/>
    <w:rsid w:val="00AF3FF8"/>
    <w:rsid w:val="00AF6085"/>
    <w:rsid w:val="00B22B14"/>
    <w:rsid w:val="00B37FB2"/>
    <w:rsid w:val="00B528AD"/>
    <w:rsid w:val="00B53A7F"/>
    <w:rsid w:val="00B5788A"/>
    <w:rsid w:val="00B8576E"/>
    <w:rsid w:val="00B96C18"/>
    <w:rsid w:val="00BB0004"/>
    <w:rsid w:val="00BD58AA"/>
    <w:rsid w:val="00C26570"/>
    <w:rsid w:val="00C32D39"/>
    <w:rsid w:val="00C3735F"/>
    <w:rsid w:val="00C52E24"/>
    <w:rsid w:val="00C72A9F"/>
    <w:rsid w:val="00C851CF"/>
    <w:rsid w:val="00C97C2B"/>
    <w:rsid w:val="00CD4215"/>
    <w:rsid w:val="00CE0EDD"/>
    <w:rsid w:val="00D058F3"/>
    <w:rsid w:val="00D0623C"/>
    <w:rsid w:val="00D13273"/>
    <w:rsid w:val="00D14600"/>
    <w:rsid w:val="00D75435"/>
    <w:rsid w:val="00D95254"/>
    <w:rsid w:val="00DB4B62"/>
    <w:rsid w:val="00DE6E87"/>
    <w:rsid w:val="00E14ADE"/>
    <w:rsid w:val="00E16C8B"/>
    <w:rsid w:val="00E37E55"/>
    <w:rsid w:val="00E640C4"/>
    <w:rsid w:val="00E66232"/>
    <w:rsid w:val="00E81EC0"/>
    <w:rsid w:val="00EC2C49"/>
    <w:rsid w:val="00EC6500"/>
    <w:rsid w:val="00F00D22"/>
    <w:rsid w:val="00F14618"/>
    <w:rsid w:val="00F740D6"/>
    <w:rsid w:val="00F80CC5"/>
    <w:rsid w:val="00F97831"/>
    <w:rsid w:val="00FA662F"/>
    <w:rsid w:val="00FB22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5BCAAE"/>
  <w15:docId w15:val="{E8D64126-875B-41A1-882D-294C48D38F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5966D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0">
    <w:name w:val="heading 1"/>
    <w:basedOn w:val="a3"/>
    <w:next w:val="a3"/>
    <w:link w:val="11"/>
    <w:uiPriority w:val="9"/>
    <w:rsid w:val="004E0A4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">
    <w:name w:val="heading 2"/>
    <w:basedOn w:val="a3"/>
    <w:next w:val="a3"/>
    <w:link w:val="20"/>
    <w:unhideWhenUsed/>
    <w:qFormat/>
    <w:rsid w:val="00F740D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3"/>
    <w:next w:val="a3"/>
    <w:link w:val="30"/>
    <w:unhideWhenUsed/>
    <w:qFormat/>
    <w:rsid w:val="00CD4215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12">
    <w:name w:val="Винокурова_заголовок1"/>
    <w:basedOn w:val="a3"/>
    <w:next w:val="a3"/>
    <w:rsid w:val="004E0A41"/>
    <w:pPr>
      <w:spacing w:before="120" w:after="120"/>
      <w:jc w:val="center"/>
      <w:outlineLvl w:val="0"/>
    </w:pPr>
    <w:rPr>
      <w:b/>
    </w:rPr>
  </w:style>
  <w:style w:type="paragraph" w:customStyle="1" w:styleId="21">
    <w:name w:val="Винокурова_заголовок2"/>
    <w:basedOn w:val="a3"/>
    <w:next w:val="a3"/>
    <w:rsid w:val="004E0A41"/>
    <w:pPr>
      <w:spacing w:before="60" w:after="60"/>
      <w:ind w:firstLine="709"/>
      <w:outlineLvl w:val="1"/>
    </w:pPr>
    <w:rPr>
      <w:b/>
      <w:szCs w:val="28"/>
    </w:rPr>
  </w:style>
  <w:style w:type="paragraph" w:customStyle="1" w:styleId="a7">
    <w:name w:val="Крук_абзац"/>
    <w:basedOn w:val="a3"/>
    <w:qFormat/>
    <w:rsid w:val="009C3218"/>
    <w:pPr>
      <w:ind w:firstLine="709"/>
      <w:jc w:val="both"/>
    </w:pPr>
    <w:rPr>
      <w:color w:val="000000" w:themeColor="text1"/>
      <w:sz w:val="28"/>
    </w:rPr>
  </w:style>
  <w:style w:type="paragraph" w:styleId="a8">
    <w:name w:val="List Paragraph"/>
    <w:basedOn w:val="a3"/>
    <w:link w:val="a9"/>
    <w:uiPriority w:val="34"/>
    <w:rsid w:val="004E0A41"/>
    <w:pPr>
      <w:ind w:left="720"/>
      <w:contextualSpacing/>
    </w:pPr>
  </w:style>
  <w:style w:type="paragraph" w:customStyle="1" w:styleId="aa">
    <w:name w:val="Крук_Заголовок"/>
    <w:basedOn w:val="10"/>
    <w:next w:val="a7"/>
    <w:qFormat/>
    <w:rsid w:val="004E0A41"/>
    <w:pPr>
      <w:spacing w:before="80" w:after="80"/>
      <w:ind w:firstLine="709"/>
    </w:pPr>
    <w:rPr>
      <w:rFonts w:ascii="Times New Roman" w:hAnsi="Times New Roman"/>
      <w:color w:val="000000" w:themeColor="text1"/>
      <w:lang w:val="en-US"/>
    </w:rPr>
  </w:style>
  <w:style w:type="paragraph" w:customStyle="1" w:styleId="22">
    <w:name w:val="Крук_заголовок2"/>
    <w:basedOn w:val="2"/>
    <w:next w:val="a7"/>
    <w:qFormat/>
    <w:rsid w:val="00F740D6"/>
    <w:pPr>
      <w:spacing w:before="80" w:after="80"/>
      <w:ind w:firstLine="709"/>
    </w:pPr>
    <w:rPr>
      <w:rFonts w:ascii="Times New Roman" w:hAnsi="Times New Roman"/>
      <w:color w:val="000000" w:themeColor="text1"/>
      <w:sz w:val="28"/>
    </w:rPr>
  </w:style>
  <w:style w:type="character" w:customStyle="1" w:styleId="11">
    <w:name w:val="Заголовок 1 Знак"/>
    <w:basedOn w:val="a4"/>
    <w:link w:val="10"/>
    <w:uiPriority w:val="9"/>
    <w:rsid w:val="004E0A4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GB"/>
    </w:rPr>
  </w:style>
  <w:style w:type="paragraph" w:customStyle="1" w:styleId="31">
    <w:name w:val="Крук_заголовок3"/>
    <w:basedOn w:val="3"/>
    <w:next w:val="a7"/>
    <w:qFormat/>
    <w:rsid w:val="00CD4215"/>
    <w:pPr>
      <w:spacing w:before="80" w:after="80"/>
      <w:ind w:firstLine="709"/>
    </w:pPr>
    <w:rPr>
      <w:rFonts w:ascii="Times New Roman" w:hAnsi="Times New Roman"/>
      <w:color w:val="000000" w:themeColor="text1"/>
    </w:rPr>
  </w:style>
  <w:style w:type="character" w:customStyle="1" w:styleId="20">
    <w:name w:val="Заголовок 2 Знак"/>
    <w:basedOn w:val="a4"/>
    <w:link w:val="2"/>
    <w:rsid w:val="00F740D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GB"/>
    </w:rPr>
  </w:style>
  <w:style w:type="paragraph" w:styleId="ab">
    <w:name w:val="TOC Heading"/>
    <w:basedOn w:val="10"/>
    <w:next w:val="a3"/>
    <w:uiPriority w:val="39"/>
    <w:unhideWhenUsed/>
    <w:qFormat/>
    <w:rsid w:val="00CD4215"/>
    <w:pPr>
      <w:spacing w:line="276" w:lineRule="auto"/>
      <w:outlineLvl w:val="9"/>
    </w:pPr>
  </w:style>
  <w:style w:type="character" w:customStyle="1" w:styleId="30">
    <w:name w:val="Заголовок 3 Знак"/>
    <w:basedOn w:val="a4"/>
    <w:link w:val="3"/>
    <w:rsid w:val="00CD4215"/>
    <w:rPr>
      <w:rFonts w:asciiTheme="majorHAnsi" w:eastAsiaTheme="majorEastAsia" w:hAnsiTheme="majorHAnsi" w:cstheme="majorBidi"/>
      <w:b/>
      <w:bCs/>
      <w:color w:val="4F81BD" w:themeColor="accent1"/>
      <w:sz w:val="28"/>
      <w:lang w:val="en-GB"/>
    </w:rPr>
  </w:style>
  <w:style w:type="paragraph" w:styleId="13">
    <w:name w:val="toc 1"/>
    <w:basedOn w:val="a3"/>
    <w:next w:val="a3"/>
    <w:autoRedefine/>
    <w:uiPriority w:val="39"/>
    <w:unhideWhenUsed/>
    <w:rsid w:val="00CD4215"/>
    <w:pPr>
      <w:spacing w:after="100"/>
    </w:pPr>
  </w:style>
  <w:style w:type="paragraph" w:styleId="23">
    <w:name w:val="toc 2"/>
    <w:basedOn w:val="a3"/>
    <w:next w:val="a3"/>
    <w:autoRedefine/>
    <w:uiPriority w:val="39"/>
    <w:unhideWhenUsed/>
    <w:rsid w:val="00CD4215"/>
    <w:pPr>
      <w:spacing w:after="100"/>
      <w:ind w:left="280"/>
    </w:pPr>
  </w:style>
  <w:style w:type="paragraph" w:styleId="32">
    <w:name w:val="toc 3"/>
    <w:basedOn w:val="a3"/>
    <w:next w:val="a3"/>
    <w:autoRedefine/>
    <w:uiPriority w:val="39"/>
    <w:unhideWhenUsed/>
    <w:rsid w:val="00CD4215"/>
    <w:pPr>
      <w:spacing w:after="100"/>
      <w:ind w:left="560"/>
    </w:pPr>
  </w:style>
  <w:style w:type="character" w:styleId="ac">
    <w:name w:val="Hyperlink"/>
    <w:basedOn w:val="a4"/>
    <w:uiPriority w:val="99"/>
    <w:unhideWhenUsed/>
    <w:rsid w:val="00CD4215"/>
    <w:rPr>
      <w:color w:val="0000FF" w:themeColor="hyperlink"/>
      <w:u w:val="single"/>
    </w:rPr>
  </w:style>
  <w:style w:type="paragraph" w:styleId="ad">
    <w:name w:val="Balloon Text"/>
    <w:basedOn w:val="a3"/>
    <w:link w:val="ae"/>
    <w:uiPriority w:val="99"/>
    <w:semiHidden/>
    <w:unhideWhenUsed/>
    <w:rsid w:val="00CD4215"/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4"/>
    <w:link w:val="ad"/>
    <w:uiPriority w:val="99"/>
    <w:semiHidden/>
    <w:rsid w:val="00CD4215"/>
    <w:rPr>
      <w:rFonts w:ascii="Tahoma" w:eastAsia="MS Mincho" w:hAnsi="Tahoma" w:cs="Tahoma"/>
      <w:sz w:val="16"/>
      <w:szCs w:val="16"/>
      <w:lang w:val="en-GB"/>
    </w:rPr>
  </w:style>
  <w:style w:type="paragraph" w:customStyle="1" w:styleId="a2">
    <w:name w:val="Крук_МаркСписок"/>
    <w:basedOn w:val="a7"/>
    <w:qFormat/>
    <w:rsid w:val="00C26570"/>
    <w:pPr>
      <w:numPr>
        <w:numId w:val="2"/>
      </w:numPr>
      <w:spacing w:before="60"/>
      <w:ind w:left="709" w:right="992" w:firstLine="709"/>
    </w:pPr>
  </w:style>
  <w:style w:type="table" w:styleId="af">
    <w:name w:val="Table Grid"/>
    <w:basedOn w:val="a5"/>
    <w:uiPriority w:val="59"/>
    <w:rsid w:val="00C265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0">
    <w:name w:val="Крук_Таблица"/>
    <w:basedOn w:val="a3"/>
    <w:qFormat/>
    <w:rsid w:val="005E471B"/>
    <w:pPr>
      <w:ind w:firstLine="284"/>
    </w:pPr>
  </w:style>
  <w:style w:type="table" w:customStyle="1" w:styleId="af1">
    <w:name w:val="Ребзон_таблица"/>
    <w:basedOn w:val="a5"/>
    <w:uiPriority w:val="99"/>
    <w:rsid w:val="000F2F70"/>
    <w:pPr>
      <w:spacing w:after="0" w:line="240" w:lineRule="auto"/>
      <w:jc w:val="center"/>
    </w:pPr>
    <w:rPr>
      <w:rFonts w:ascii="Times New Roman" w:hAnsi="Times New Roman"/>
      <w:sz w:val="28"/>
    </w:rPr>
    <w:tblPr>
      <w:tblStyleRow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  <w:tblStylePr w:type="firstRow">
      <w:pPr>
        <w:jc w:val="center"/>
      </w:pPr>
      <w:rPr>
        <w:rFonts w:ascii="Times New Roman" w:hAnsi="Times New Roman"/>
        <w:sz w:val="28"/>
      </w:rPr>
      <w:tblPr/>
      <w:tcPr>
        <w:vAlign w:val="center"/>
      </w:tcPr>
    </w:tblStylePr>
    <w:tblStylePr w:type="band1Horz">
      <w:pPr>
        <w:wordWrap/>
        <w:ind w:firstLineChars="0" w:firstLine="284"/>
        <w:jc w:val="both"/>
      </w:pPr>
      <w:rPr>
        <w:rFonts w:ascii="Times New Roman" w:hAnsi="Times New Roman"/>
        <w:sz w:val="28"/>
      </w:rPr>
    </w:tblStylePr>
    <w:tblStylePr w:type="band2Horz">
      <w:pPr>
        <w:wordWrap/>
        <w:ind w:firstLineChars="0" w:firstLine="284"/>
        <w:jc w:val="both"/>
      </w:pPr>
      <w:rPr>
        <w:rFonts w:ascii="Times New Roman" w:hAnsi="Times New Roman"/>
        <w:sz w:val="28"/>
      </w:rPr>
    </w:tblStylePr>
  </w:style>
  <w:style w:type="numbering" w:customStyle="1" w:styleId="a1">
    <w:name w:val="Ребзон_нумерСписок"/>
    <w:basedOn w:val="a6"/>
    <w:uiPriority w:val="99"/>
    <w:rsid w:val="00767470"/>
    <w:pPr>
      <w:numPr>
        <w:numId w:val="6"/>
      </w:numPr>
    </w:pPr>
  </w:style>
  <w:style w:type="numbering" w:customStyle="1" w:styleId="a">
    <w:name w:val="Ребзон_Нумер"/>
    <w:basedOn w:val="a6"/>
    <w:uiPriority w:val="99"/>
    <w:rsid w:val="003673A5"/>
    <w:pPr>
      <w:numPr>
        <w:numId w:val="10"/>
      </w:numPr>
    </w:pPr>
  </w:style>
  <w:style w:type="numbering" w:customStyle="1" w:styleId="1">
    <w:name w:val="Стиль1"/>
    <w:uiPriority w:val="99"/>
    <w:rsid w:val="005E471B"/>
    <w:pPr>
      <w:numPr>
        <w:numId w:val="14"/>
      </w:numPr>
    </w:pPr>
  </w:style>
  <w:style w:type="paragraph" w:customStyle="1" w:styleId="a0">
    <w:name w:val="Крук_НумерСписок"/>
    <w:basedOn w:val="a8"/>
    <w:link w:val="af2"/>
    <w:qFormat/>
    <w:rsid w:val="005E471B"/>
    <w:pPr>
      <w:numPr>
        <w:numId w:val="11"/>
      </w:numPr>
    </w:pPr>
  </w:style>
  <w:style w:type="paragraph" w:customStyle="1" w:styleId="af3">
    <w:name w:val="Крук_названиеТаблицы"/>
    <w:basedOn w:val="a3"/>
    <w:qFormat/>
    <w:rsid w:val="005E471B"/>
    <w:pPr>
      <w:jc w:val="center"/>
    </w:pPr>
  </w:style>
  <w:style w:type="character" w:customStyle="1" w:styleId="a9">
    <w:name w:val="Абзац списка Знак"/>
    <w:basedOn w:val="a4"/>
    <w:link w:val="a8"/>
    <w:uiPriority w:val="34"/>
    <w:rsid w:val="005E471B"/>
    <w:rPr>
      <w:rFonts w:ascii="Times New Roman" w:eastAsia="MS Mincho" w:hAnsi="Times New Roman"/>
      <w:sz w:val="28"/>
      <w:lang w:val="en-GB"/>
    </w:rPr>
  </w:style>
  <w:style w:type="character" w:customStyle="1" w:styleId="af2">
    <w:name w:val="Крук_НумерСписок Знак"/>
    <w:basedOn w:val="a9"/>
    <w:link w:val="a0"/>
    <w:rsid w:val="005E471B"/>
    <w:rPr>
      <w:rFonts w:ascii="Times New Roman" w:eastAsia="MS Mincho" w:hAnsi="Times New Roman"/>
      <w:sz w:val="28"/>
      <w:lang w:val="en-GB"/>
    </w:rPr>
  </w:style>
  <w:style w:type="paragraph" w:styleId="af4">
    <w:name w:val="Normal (Web)"/>
    <w:basedOn w:val="a3"/>
    <w:uiPriority w:val="99"/>
    <w:rsid w:val="005966DA"/>
    <w:pPr>
      <w:spacing w:before="100" w:beforeAutospacing="1" w:after="100" w:afterAutospacing="1" w:line="288" w:lineRule="auto"/>
      <w:ind w:firstLine="327"/>
      <w:jc w:val="both"/>
    </w:pPr>
    <w:rPr>
      <w:rFonts w:ascii="Arial" w:hAnsi="Arial" w:cs="Arial"/>
      <w:color w:val="000000"/>
      <w:sz w:val="20"/>
      <w:szCs w:val="20"/>
    </w:rPr>
  </w:style>
  <w:style w:type="character" w:styleId="af5">
    <w:name w:val="Placeholder Text"/>
    <w:basedOn w:val="a4"/>
    <w:uiPriority w:val="99"/>
    <w:semiHidden/>
    <w:rsid w:val="00481E96"/>
    <w:rPr>
      <w:color w:val="808080"/>
    </w:rPr>
  </w:style>
  <w:style w:type="character" w:customStyle="1" w:styleId="mord">
    <w:name w:val="mord"/>
    <w:basedOn w:val="a4"/>
    <w:rsid w:val="00FB22DC"/>
  </w:style>
  <w:style w:type="character" w:customStyle="1" w:styleId="mop">
    <w:name w:val="mop"/>
    <w:basedOn w:val="a4"/>
    <w:rsid w:val="00FB22DC"/>
  </w:style>
  <w:style w:type="character" w:customStyle="1" w:styleId="mopen">
    <w:name w:val="mopen"/>
    <w:basedOn w:val="a4"/>
    <w:rsid w:val="00FB22DC"/>
  </w:style>
  <w:style w:type="character" w:customStyle="1" w:styleId="mclose">
    <w:name w:val="mclose"/>
    <w:basedOn w:val="a4"/>
    <w:rsid w:val="00FB22DC"/>
  </w:style>
  <w:style w:type="character" w:customStyle="1" w:styleId="mrel">
    <w:name w:val="mrel"/>
    <w:basedOn w:val="a4"/>
    <w:rsid w:val="00FB22DC"/>
  </w:style>
  <w:style w:type="character" w:customStyle="1" w:styleId="mbin">
    <w:name w:val="mbin"/>
    <w:basedOn w:val="a4"/>
    <w:rsid w:val="00FB22DC"/>
  </w:style>
  <w:style w:type="character" w:customStyle="1" w:styleId="vlist-s">
    <w:name w:val="vlist-s"/>
    <w:basedOn w:val="a4"/>
    <w:rsid w:val="00FB22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7" Type="http://schemas.openxmlformats.org/officeDocument/2006/relationships/image" Target="media/image2.jp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tudy\4%20&#1082;&#1091;&#1088;&#1089;\7%20&#1089;&#1077;&#1084;&#1077;&#1089;&#1090;&#1088;\&#1054;&#1092;&#1086;&#1088;&#1084;&#1083;&#1077;&#1085;&#1080;&#1077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1C60FA-262A-43D2-9532-6954F0C716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Оформление</Template>
  <TotalTime>372</TotalTime>
  <Pages>1</Pages>
  <Words>1800</Words>
  <Characters>10264</Characters>
  <Application>Microsoft Office Word</Application>
  <DocSecurity>0</DocSecurity>
  <Lines>85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ИрГТУ</Company>
  <LinksUpToDate>false</LinksUpToDate>
  <CharactersWithSpaces>12040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Kitya</dc:creator>
  <cp:lastModifiedBy>Kitya</cp:lastModifiedBy>
  <cp:revision>41</cp:revision>
  <cp:lastPrinted>2022-11-08T13:22:00Z</cp:lastPrinted>
  <dcterms:created xsi:type="dcterms:W3CDTF">2022-10-30T17:17:00Z</dcterms:created>
  <dcterms:modified xsi:type="dcterms:W3CDTF">2022-11-08T13:22:00Z</dcterms:modified>
</cp:coreProperties>
</file>